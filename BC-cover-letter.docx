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82E7" w14:textId="7F713435" w:rsidR="002F567F" w:rsidRPr="00AC5A38" w:rsidRDefault="002F567F" w:rsidP="00672BB7">
      <w:pPr>
        <w:spacing w:before="120" w:line="276" w:lineRule="auto"/>
        <w:jc w:val="both"/>
        <w:rPr>
          <w:rFonts w:ascii="Arial" w:hAnsi="Arial" w:cs="Arial"/>
          <w:lang w:val="en-GB"/>
        </w:rPr>
      </w:pPr>
      <w:r w:rsidRPr="00AC5A38">
        <w:rPr>
          <w:rFonts w:ascii="Arial" w:hAnsi="Arial" w:cs="Arial"/>
          <w:lang w:val="en-GB"/>
        </w:rPr>
        <w:t xml:space="preserve">Dear </w:t>
      </w:r>
      <w:r w:rsidR="00E7253F" w:rsidRPr="00AC5A38">
        <w:rPr>
          <w:rFonts w:ascii="Arial" w:hAnsi="Arial" w:cs="Arial"/>
          <w:lang w:val="en-GB"/>
        </w:rPr>
        <w:t>Selection Committee,</w:t>
      </w:r>
      <w:r w:rsidRPr="00AC5A38">
        <w:rPr>
          <w:rFonts w:ascii="Arial" w:hAnsi="Arial" w:cs="Arial"/>
          <w:lang w:val="en-GB"/>
        </w:rPr>
        <w:t xml:space="preserve"> </w:t>
      </w:r>
    </w:p>
    <w:p w14:paraId="038385B4" w14:textId="24CBB515" w:rsidR="00672BB7" w:rsidRPr="00AC5A38" w:rsidRDefault="00E7253F" w:rsidP="00672BB7">
      <w:pPr>
        <w:spacing w:before="120" w:line="276" w:lineRule="auto"/>
        <w:ind w:firstLine="720"/>
        <w:jc w:val="both"/>
        <w:rPr>
          <w:rFonts w:ascii="Arial" w:hAnsi="Arial" w:cs="Arial"/>
          <w:lang w:val="en-GB"/>
        </w:rPr>
      </w:pPr>
      <w:r w:rsidRPr="00AC5A38">
        <w:rPr>
          <w:rFonts w:ascii="Arial" w:hAnsi="Arial" w:cs="Arial"/>
          <w:lang w:val="en-GB"/>
        </w:rPr>
        <w:t>I would like to be considered for the User Interface Designer role currently advertised at Cambridge University Press.</w:t>
      </w:r>
    </w:p>
    <w:p w14:paraId="4282FC08" w14:textId="2FDB1FF1" w:rsidR="00C56C36" w:rsidRPr="00AC5A38" w:rsidRDefault="00672BB7" w:rsidP="00672BB7">
      <w:pPr>
        <w:spacing w:before="120" w:line="276" w:lineRule="auto"/>
        <w:jc w:val="both"/>
        <w:rPr>
          <w:rFonts w:ascii="Arial" w:hAnsi="Arial" w:cs="Arial"/>
          <w:lang w:val="en-GB"/>
        </w:rPr>
      </w:pPr>
      <w:r w:rsidRPr="00AC5A38">
        <w:rPr>
          <w:rFonts w:ascii="Arial" w:hAnsi="Arial" w:cs="Arial"/>
          <w:lang w:val="en-GB"/>
        </w:rPr>
        <w:tab/>
      </w:r>
      <w:r w:rsidR="00E7253F" w:rsidRPr="00AC5A38">
        <w:rPr>
          <w:rFonts w:ascii="Arial" w:hAnsi="Arial" w:cs="Arial"/>
          <w:lang w:val="en-GB"/>
        </w:rPr>
        <w:t>Currently I work as a Web Designer and Front End Developer at the Department for Continuing Education at the University of Oxford. In my current position my responsibilities include the production of new online courses, and the maintenance of existing ones in a wide range of academic disciplines</w:t>
      </w:r>
      <w:r w:rsidR="00506E1D" w:rsidRPr="00AC5A38">
        <w:rPr>
          <w:rFonts w:ascii="Arial" w:hAnsi="Arial" w:cs="Arial"/>
          <w:lang w:val="en-GB"/>
        </w:rPr>
        <w:t xml:space="preserve">, including Medieval History or Computer Science. I design new user interface elements for the e-learning courses, such as scalable and responsive styles for table elements, which replace the previous default look and behaviour, ultimately making them more appealing and engaging. During my university studies I became an expert of cartography, a subject </w:t>
      </w:r>
      <w:r w:rsidR="00C56C36" w:rsidRPr="00AC5A38">
        <w:rPr>
          <w:rFonts w:ascii="Arial" w:hAnsi="Arial" w:cs="Arial"/>
          <w:lang w:val="en-GB"/>
        </w:rPr>
        <w:t>focusing on communicating complex information in a visual language to any kinds of audience. I build on this expertise for interface design.</w:t>
      </w:r>
    </w:p>
    <w:p w14:paraId="37534479" w14:textId="0A82438F" w:rsidR="00C56C36" w:rsidRPr="00AC5A38" w:rsidRDefault="00C56C36" w:rsidP="00C56C36">
      <w:pPr>
        <w:spacing w:before="120" w:line="276" w:lineRule="auto"/>
        <w:ind w:firstLine="720"/>
        <w:jc w:val="both"/>
        <w:rPr>
          <w:rFonts w:ascii="Arial" w:hAnsi="Arial" w:cs="Arial"/>
          <w:lang w:val="en-GB"/>
        </w:rPr>
      </w:pPr>
      <w:r w:rsidRPr="00AC5A38">
        <w:rPr>
          <w:rFonts w:ascii="Arial" w:hAnsi="Arial" w:cs="Arial"/>
          <w:lang w:val="en-GB"/>
        </w:rPr>
        <w:t>I am experienced with following and making entirely new style guides. I work on the design and development of interactive page modules as my primary focus. These successfully heighten engagement from our users, evidenced by feedback from them. I need to produce my designs for the interactives based on a short brief written by the courses’ authors and translate that into a working product.</w:t>
      </w:r>
    </w:p>
    <w:p w14:paraId="42668BE8" w14:textId="7C095EDB" w:rsidR="00C56C36" w:rsidRDefault="00C56C36" w:rsidP="00C56C36">
      <w:pPr>
        <w:spacing w:before="120" w:line="276" w:lineRule="auto"/>
        <w:ind w:firstLine="720"/>
        <w:jc w:val="both"/>
        <w:rPr>
          <w:rFonts w:ascii="Arial" w:hAnsi="Arial" w:cs="Arial"/>
          <w:lang w:val="en-GB"/>
        </w:rPr>
      </w:pPr>
      <w:r w:rsidRPr="00AC5A38">
        <w:rPr>
          <w:rFonts w:ascii="Arial" w:hAnsi="Arial" w:cs="Arial"/>
          <w:lang w:val="en-GB"/>
        </w:rPr>
        <w:t xml:space="preserve">I consider </w:t>
      </w:r>
      <w:r w:rsidR="00AC5A38">
        <w:rPr>
          <w:rFonts w:ascii="Arial" w:hAnsi="Arial" w:cs="Arial"/>
          <w:lang w:val="en-GB"/>
        </w:rPr>
        <w:t>ease of use for everyone regardless of abilities exceptionally important and therefore I also work on increasing accessibility across our course pages. I have a good understanding of requirements for supporting people of any kinds of needs and ensuring the same level of value one can achieve from the online material I design and build, such as providing text alternatives for non-text content or</w:t>
      </w:r>
      <w:r w:rsidR="0059578F">
        <w:rPr>
          <w:rFonts w:ascii="Arial" w:hAnsi="Arial" w:cs="Arial"/>
          <w:lang w:val="en-GB"/>
        </w:rPr>
        <w:t xml:space="preserve"> ensuring the content can be presented through a screen reader.</w:t>
      </w:r>
    </w:p>
    <w:p w14:paraId="0E88E688" w14:textId="03B38516" w:rsidR="0059578F" w:rsidRDefault="0059578F" w:rsidP="00C56C36">
      <w:pPr>
        <w:spacing w:before="120" w:line="276" w:lineRule="auto"/>
        <w:ind w:firstLine="720"/>
        <w:jc w:val="both"/>
        <w:rPr>
          <w:rFonts w:ascii="Arial" w:hAnsi="Arial" w:cs="Arial"/>
          <w:lang w:val="en-GB"/>
        </w:rPr>
      </w:pPr>
      <w:r>
        <w:rPr>
          <w:rFonts w:ascii="Arial" w:hAnsi="Arial" w:cs="Arial"/>
          <w:lang w:val="en-GB"/>
        </w:rPr>
        <w:t>As part of a multi-disciplinary team I work collaboratively with project managers, academic subject specialists, pedagogy experts and other digital creatives. In my previous role I was participating in the management of stakeholder expectations as a large part of my job.</w:t>
      </w:r>
    </w:p>
    <w:p w14:paraId="643352C7" w14:textId="070C860F" w:rsidR="00DE31FF" w:rsidRDefault="00DE31FF" w:rsidP="00C56C36">
      <w:pPr>
        <w:spacing w:before="120" w:line="276" w:lineRule="auto"/>
        <w:ind w:firstLine="720"/>
        <w:jc w:val="both"/>
        <w:rPr>
          <w:rFonts w:ascii="Arial" w:hAnsi="Arial" w:cs="Arial"/>
          <w:lang w:val="en-GB"/>
        </w:rPr>
      </w:pPr>
      <w:r>
        <w:rPr>
          <w:rFonts w:ascii="Arial" w:hAnsi="Arial" w:cs="Arial"/>
          <w:lang w:val="en-GB"/>
        </w:rPr>
        <w:t>I am confident that I can bring value to Cambridge University Press with my skills and experience but above all with my desire to create pleasing user experience through my interface designs. I genuinely enjoy empathising with the users’ requirements first and foremost and I believe in this role I could successfully support your design process</w:t>
      </w:r>
      <w:r w:rsidR="00356230">
        <w:rPr>
          <w:rFonts w:ascii="Arial" w:hAnsi="Arial" w:cs="Arial"/>
          <w:lang w:val="en-GB"/>
        </w:rPr>
        <w:t xml:space="preserve"> with my passion for this</w:t>
      </w:r>
      <w:r>
        <w:rPr>
          <w:rFonts w:ascii="Arial" w:hAnsi="Arial" w:cs="Arial"/>
          <w:lang w:val="en-GB"/>
        </w:rPr>
        <w:t xml:space="preserve">. </w:t>
      </w:r>
      <w:r w:rsidR="00356230">
        <w:rPr>
          <w:rFonts w:ascii="Arial" w:hAnsi="Arial" w:cs="Arial"/>
          <w:lang w:val="en-GB"/>
        </w:rPr>
        <w:t xml:space="preserve">I view the Cambridge University Press a prestigious and respected organisation and I would be happy to join your team. </w:t>
      </w:r>
      <w:r>
        <w:rPr>
          <w:rFonts w:ascii="Arial" w:hAnsi="Arial" w:cs="Arial"/>
          <w:lang w:val="en-GB"/>
        </w:rPr>
        <w:t xml:space="preserve">I invite you to view my portfolio at </w:t>
      </w:r>
      <w:hyperlink r:id="rId11" w:history="1">
        <w:r w:rsidRPr="00904E73">
          <w:rPr>
            <w:rStyle w:val="Hyperlink"/>
            <w:rFonts w:ascii="Arial" w:hAnsi="Arial" w:cs="Arial"/>
            <w:lang w:val="en-GB"/>
          </w:rPr>
          <w:t>https://csomosb.github.io</w:t>
        </w:r>
      </w:hyperlink>
    </w:p>
    <w:p w14:paraId="1F5D4FE9" w14:textId="77777777" w:rsidR="00356230" w:rsidRDefault="00DE31FF" w:rsidP="00DE31FF">
      <w:pPr>
        <w:spacing w:before="120" w:line="276" w:lineRule="auto"/>
        <w:ind w:firstLine="720"/>
        <w:jc w:val="both"/>
        <w:rPr>
          <w:rFonts w:ascii="Arial" w:hAnsi="Arial" w:cs="Arial"/>
          <w:lang w:val="en-GB"/>
        </w:rPr>
      </w:pPr>
      <w:r>
        <w:rPr>
          <w:rFonts w:ascii="Arial" w:hAnsi="Arial" w:cs="Arial"/>
          <w:lang w:val="en-GB"/>
        </w:rPr>
        <w:t xml:space="preserve">Yours faithfully, </w:t>
      </w:r>
    </w:p>
    <w:p w14:paraId="04652544" w14:textId="207E10F5" w:rsidR="00C56C36" w:rsidRPr="00AC5A38" w:rsidRDefault="00DE31FF" w:rsidP="00DE31FF">
      <w:pPr>
        <w:spacing w:before="120" w:line="276" w:lineRule="auto"/>
        <w:ind w:firstLine="720"/>
        <w:jc w:val="both"/>
        <w:rPr>
          <w:rFonts w:ascii="Arial" w:hAnsi="Arial" w:cs="Arial"/>
          <w:lang w:val="en-GB"/>
        </w:rPr>
      </w:pPr>
      <w:r>
        <w:rPr>
          <w:rFonts w:ascii="Arial" w:hAnsi="Arial" w:cs="Arial"/>
          <w:lang w:val="en-GB"/>
        </w:rPr>
        <w:t>Boglarka Csomos</w:t>
      </w:r>
    </w:p>
    <w:sectPr w:rsidR="00C56C36" w:rsidRPr="00AC5A38" w:rsidSect="00672BB7">
      <w:headerReference w:type="default" r:id="rId12"/>
      <w:footerReference w:type="default" r:id="rId13"/>
      <w:headerReference w:type="first" r:id="rId14"/>
      <w:footerReference w:type="first" r:id="rId15"/>
      <w:pgSz w:w="11906" w:h="16838" w:code="9"/>
      <w:pgMar w:top="1134" w:right="1134" w:bottom="1134" w:left="1134" w:header="170" w:footer="11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E7FC" w14:textId="77777777" w:rsidR="004C4990" w:rsidRDefault="004C4990">
      <w:r>
        <w:separator/>
      </w:r>
    </w:p>
  </w:endnote>
  <w:endnote w:type="continuationSeparator" w:id="0">
    <w:p w14:paraId="193DB144" w14:textId="77777777" w:rsidR="004C4990" w:rsidRDefault="004C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TheSans B5 Plain">
    <w:altName w:val="Arial"/>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heSans Plain">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TheSans B7 Bold">
    <w:altName w:val="Arial"/>
    <w:panose1 w:val="00000000000000000000"/>
    <w:charset w:val="00"/>
    <w:family w:val="modern"/>
    <w:notTrueType/>
    <w:pitch w:val="variable"/>
    <w:sig w:usb0="00000083" w:usb1="00000000" w:usb2="00000000" w:usb3="00000000" w:csb0="00000009" w:csb1="00000000"/>
  </w:font>
  <w:font w:name="TheSans B4 SemiLight">
    <w:altName w:val="Arial"/>
    <w:panose1 w:val="00000000000000000000"/>
    <w:charset w:val="00"/>
    <w:family w:val="modern"/>
    <w:notTrueType/>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0295" w14:textId="77777777" w:rsidR="00566329" w:rsidRDefault="00566329">
    <w:pPr>
      <w:pStyle w:val="Footer"/>
      <w:tabs>
        <w:tab w:val="clear" w:pos="8306"/>
        <w:tab w:val="right" w:pos="7938"/>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8044" w14:textId="77777777" w:rsidR="00566329" w:rsidRDefault="00566329" w:rsidP="00AA3712">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5556" w14:textId="77777777" w:rsidR="004C4990" w:rsidRDefault="004C4990">
      <w:r>
        <w:separator/>
      </w:r>
    </w:p>
  </w:footnote>
  <w:footnote w:type="continuationSeparator" w:id="0">
    <w:p w14:paraId="1F8CBFD1" w14:textId="77777777" w:rsidR="004C4990" w:rsidRDefault="004C4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1E9CB" w14:textId="77777777" w:rsidR="00566329" w:rsidRDefault="00566329">
    <w:pPr>
      <w:pStyle w:val="Header"/>
      <w:tabs>
        <w:tab w:val="left" w:pos="1701"/>
      </w:tabs>
      <w:spacing w:line="360" w:lineRule="auto"/>
      <w:rPr>
        <w:rFonts w:ascii="Helvetica" w:hAnsi="Helvetica"/>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94DE" w14:textId="12A2DD95" w:rsidR="00566329" w:rsidRPr="00672BB7" w:rsidRDefault="00356230" w:rsidP="000912C1">
    <w:pPr>
      <w:pStyle w:val="Header"/>
      <w:tabs>
        <w:tab w:val="clear" w:pos="4153"/>
        <w:tab w:val="clear" w:pos="8306"/>
        <w:tab w:val="left" w:pos="1701"/>
      </w:tabs>
      <w:spacing w:line="360" w:lineRule="auto"/>
      <w:ind w:left="-709" w:right="-818" w:hanging="425"/>
      <w:rPr>
        <w:rFonts w:ascii="Arial" w:hAnsi="Arial" w:cs="Arial"/>
        <w:b/>
        <w:sz w:val="32"/>
      </w:rPr>
    </w:pPr>
    <w:r w:rsidRPr="00672BB7">
      <w:rPr>
        <w:rFonts w:ascii="Arial" w:hAnsi="Arial" w:cs="Arial"/>
        <w:noProof/>
      </w:rPr>
      <w:drawing>
        <wp:anchor distT="0" distB="0" distL="114300" distR="114300" simplePos="0" relativeHeight="251657728" behindDoc="1" locked="0" layoutInCell="1" allowOverlap="1" wp14:anchorId="18A4B1ED" wp14:editId="6E92D92F">
          <wp:simplePos x="0" y="0"/>
          <wp:positionH relativeFrom="column">
            <wp:posOffset>3810</wp:posOffset>
          </wp:positionH>
          <wp:positionV relativeFrom="paragraph">
            <wp:posOffset>54610</wp:posOffset>
          </wp:positionV>
          <wp:extent cx="1438275" cy="1438275"/>
          <wp:effectExtent l="0" t="0" r="0" b="0"/>
          <wp:wrapTight wrapText="bothSides">
            <wp:wrapPolygon edited="0">
              <wp:start x="0" y="0"/>
              <wp:lineTo x="0" y="21457"/>
              <wp:lineTo x="21457" y="21457"/>
              <wp:lineTo x="2145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3B084" w14:textId="03B363AD" w:rsidR="00672BB7" w:rsidRPr="00672BB7" w:rsidRDefault="00E7253F" w:rsidP="009F2C76">
    <w:pPr>
      <w:pStyle w:val="UoMSenderAdd"/>
      <w:tabs>
        <w:tab w:val="left" w:pos="7200"/>
      </w:tabs>
      <w:ind w:left="6237" w:right="-710"/>
      <w:rPr>
        <w:rFonts w:ascii="Arial" w:hAnsi="Arial" w:cs="Arial"/>
        <w:i w:val="0"/>
        <w:noProof/>
        <w:color w:val="auto"/>
        <w:sz w:val="22"/>
      </w:rPr>
    </w:pPr>
    <w:r>
      <w:rPr>
        <w:rFonts w:ascii="Arial" w:hAnsi="Arial" w:cs="Arial"/>
        <w:i w:val="0"/>
        <w:noProof/>
        <w:color w:val="auto"/>
        <w:sz w:val="22"/>
      </w:rPr>
      <w:t>Boglarka Csomos</w:t>
    </w:r>
  </w:p>
  <w:p w14:paraId="74375D57" w14:textId="242F9F4E" w:rsidR="00566329" w:rsidRPr="00672BB7" w:rsidRDefault="00FA3B0C" w:rsidP="009F2C76">
    <w:pPr>
      <w:pStyle w:val="UoMSenderAdd"/>
      <w:tabs>
        <w:tab w:val="left" w:pos="7200"/>
      </w:tabs>
      <w:ind w:left="6237" w:right="-710"/>
      <w:rPr>
        <w:rFonts w:ascii="Arial" w:hAnsi="Arial" w:cs="Arial"/>
        <w:i w:val="0"/>
        <w:color w:val="auto"/>
        <w:sz w:val="22"/>
      </w:rPr>
    </w:pPr>
    <w:r w:rsidRPr="00672BB7">
      <w:rPr>
        <w:rFonts w:ascii="Arial" w:hAnsi="Arial" w:cs="Arial"/>
        <w:i w:val="0"/>
        <w:noProof/>
        <w:color w:val="auto"/>
        <w:sz w:val="22"/>
      </w:rPr>
      <w:t xml:space="preserve">Department </w:t>
    </w:r>
    <w:r w:rsidR="00E7253F">
      <w:rPr>
        <w:rFonts w:ascii="Arial" w:hAnsi="Arial" w:cs="Arial"/>
        <w:i w:val="0"/>
        <w:noProof/>
        <w:color w:val="auto"/>
        <w:sz w:val="22"/>
      </w:rPr>
      <w:t>for Continuing Education</w:t>
    </w:r>
  </w:p>
  <w:p w14:paraId="0B04C4F3" w14:textId="77777777" w:rsidR="00391738" w:rsidRPr="00672BB7" w:rsidRDefault="00FA3B0C" w:rsidP="00391738">
    <w:pPr>
      <w:pStyle w:val="UoMSenderAdd"/>
      <w:tabs>
        <w:tab w:val="left" w:pos="7200"/>
      </w:tabs>
      <w:ind w:left="6237" w:right="-710"/>
      <w:rPr>
        <w:rFonts w:ascii="Arial" w:hAnsi="Arial" w:cs="Arial"/>
        <w:i w:val="0"/>
        <w:noProof/>
        <w:color w:val="auto"/>
        <w:sz w:val="22"/>
      </w:rPr>
    </w:pPr>
    <w:r w:rsidRPr="00672BB7">
      <w:rPr>
        <w:rFonts w:ascii="Arial" w:hAnsi="Arial" w:cs="Arial"/>
        <w:i w:val="0"/>
        <w:noProof/>
        <w:color w:val="auto"/>
        <w:sz w:val="22"/>
      </w:rPr>
      <w:t>University of Oxford</w:t>
    </w:r>
  </w:p>
  <w:p w14:paraId="5104672F" w14:textId="6D649BBF" w:rsidR="00566329" w:rsidRPr="00E7253F" w:rsidRDefault="00E7253F" w:rsidP="009F2C76">
    <w:pPr>
      <w:pStyle w:val="UoMSenderAdd"/>
      <w:tabs>
        <w:tab w:val="left" w:pos="7200"/>
      </w:tabs>
      <w:ind w:left="6237" w:right="-568"/>
      <w:rPr>
        <w:rFonts w:ascii="Arial" w:hAnsi="Arial" w:cs="Arial"/>
        <w:i w:val="0"/>
        <w:color w:val="auto"/>
        <w:sz w:val="22"/>
      </w:rPr>
    </w:pPr>
    <w:r w:rsidRPr="00E7253F">
      <w:rPr>
        <w:rFonts w:ascii="Arial" w:hAnsi="Arial" w:cs="Arial"/>
        <w:i w:val="0"/>
        <w:noProof/>
        <w:color w:val="auto"/>
        <w:sz w:val="22"/>
      </w:rPr>
      <w:t>Ewert House, Banbury Road</w:t>
    </w:r>
  </w:p>
  <w:p w14:paraId="30F745CD" w14:textId="2753857C" w:rsidR="00672BB7" w:rsidRPr="00E7253F" w:rsidRDefault="00672BB7" w:rsidP="00672BB7">
    <w:pPr>
      <w:pStyle w:val="UoMSenderAdd"/>
      <w:tabs>
        <w:tab w:val="left" w:pos="7200"/>
      </w:tabs>
      <w:ind w:left="6237" w:right="-568"/>
      <w:rPr>
        <w:rFonts w:ascii="Arial" w:hAnsi="Arial" w:cs="Arial"/>
        <w:i w:val="0"/>
        <w:noProof/>
        <w:color w:val="auto"/>
        <w:sz w:val="22"/>
      </w:rPr>
    </w:pPr>
    <w:r w:rsidRPr="00E7253F">
      <w:rPr>
        <w:rFonts w:ascii="Arial" w:hAnsi="Arial" w:cs="Arial"/>
        <w:i w:val="0"/>
        <w:noProof/>
        <w:color w:val="auto"/>
        <w:sz w:val="22"/>
      </w:rPr>
      <w:t xml:space="preserve">Oxford, </w:t>
    </w:r>
    <w:r w:rsidR="00E7253F" w:rsidRPr="00E7253F">
      <w:rPr>
        <w:rFonts w:ascii="Arial" w:hAnsi="Arial" w:cs="Arial"/>
        <w:i w:val="0"/>
        <w:noProof/>
        <w:color w:val="auto"/>
        <w:sz w:val="22"/>
      </w:rPr>
      <w:t>O</w:t>
    </w:r>
    <w:r w:rsidR="00E7253F">
      <w:rPr>
        <w:rFonts w:ascii="Arial" w:hAnsi="Arial" w:cs="Arial"/>
        <w:i w:val="0"/>
        <w:noProof/>
        <w:color w:val="auto"/>
        <w:sz w:val="22"/>
      </w:rPr>
      <w:t>X2 7DD</w:t>
    </w:r>
  </w:p>
  <w:p w14:paraId="193D8724" w14:textId="77777777" w:rsidR="00672BB7" w:rsidRPr="00E7253F" w:rsidRDefault="00672BB7" w:rsidP="00672BB7">
    <w:pPr>
      <w:rPr>
        <w:lang w:val="en-GB"/>
      </w:rPr>
    </w:pPr>
  </w:p>
  <w:p w14:paraId="6876365C" w14:textId="77777777" w:rsidR="00672BB7" w:rsidRPr="00E7253F" w:rsidRDefault="00672BB7" w:rsidP="00672BB7">
    <w:pPr>
      <w:rPr>
        <w:lang w:val="en-GB"/>
      </w:rPr>
    </w:pPr>
  </w:p>
  <w:p w14:paraId="1A104FCD" w14:textId="77777777" w:rsidR="00672BB7" w:rsidRPr="00E7253F" w:rsidRDefault="00672BB7" w:rsidP="00672BB7">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ADC5E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B8A1F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A6B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0667C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EBC6A3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FFAC4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E279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74020B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F4B55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30036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640B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0180F"/>
    <w:multiLevelType w:val="hybridMultilevel"/>
    <w:tmpl w:val="2084D21C"/>
    <w:lvl w:ilvl="0" w:tplc="2DAEE7BA">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4549D"/>
    <w:multiLevelType w:val="hybridMultilevel"/>
    <w:tmpl w:val="A35ED79E"/>
    <w:lvl w:ilvl="0" w:tplc="C8DC5E9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571D87"/>
    <w:multiLevelType w:val="hybridMultilevel"/>
    <w:tmpl w:val="F620AD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8495514"/>
    <w:multiLevelType w:val="multilevel"/>
    <w:tmpl w:val="EF96EFC6"/>
    <w:lvl w:ilvl="0">
      <w:start w:val="1"/>
      <w:numFmt w:val="decimal"/>
      <w:lvlText w:val="%1"/>
      <w:lvlJc w:val="left"/>
      <w:pPr>
        <w:tabs>
          <w:tab w:val="num" w:pos="720"/>
        </w:tabs>
        <w:ind w:left="720" w:hanging="360"/>
      </w:pPr>
      <w:rPr>
        <w:rFonts w:ascii="Perpetua" w:hAnsi="Perpetu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2F5092"/>
    <w:multiLevelType w:val="multilevel"/>
    <w:tmpl w:val="C6CACFA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3006943"/>
    <w:multiLevelType w:val="multilevel"/>
    <w:tmpl w:val="C6CACFA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4670DCA"/>
    <w:multiLevelType w:val="multilevel"/>
    <w:tmpl w:val="D1483868"/>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pStyle w:val="NormalIndent"/>
      <w:lvlText w:val=""/>
      <w:lvlJc w:val="left"/>
      <w:pPr>
        <w:tabs>
          <w:tab w:val="num" w:pos="1134"/>
        </w:tabs>
        <w:ind w:left="1134" w:firstLine="0"/>
      </w:pPr>
      <w:rPr>
        <w:rFonts w:hint="default"/>
      </w:rPr>
    </w:lvl>
    <w:lvl w:ilvl="4">
      <w:start w:val="1"/>
      <w:numFmt w:val="decimal"/>
      <w:lvlText w:val="%1.%2.%3.%4.%5."/>
      <w:lvlJc w:val="left"/>
      <w:pPr>
        <w:tabs>
          <w:tab w:val="num" w:pos="3083"/>
        </w:tabs>
        <w:ind w:left="3083" w:hanging="792"/>
      </w:pPr>
      <w:rPr>
        <w:rFonts w:hint="default"/>
      </w:rPr>
    </w:lvl>
    <w:lvl w:ilvl="5">
      <w:start w:val="1"/>
      <w:numFmt w:val="decimal"/>
      <w:lvlText w:val="%1.%2.%3.%4.%5.%6."/>
      <w:lvlJc w:val="left"/>
      <w:pPr>
        <w:tabs>
          <w:tab w:val="num" w:pos="3587"/>
        </w:tabs>
        <w:ind w:left="3587" w:hanging="936"/>
      </w:pPr>
      <w:rPr>
        <w:rFonts w:hint="default"/>
      </w:rPr>
    </w:lvl>
    <w:lvl w:ilvl="6">
      <w:start w:val="1"/>
      <w:numFmt w:val="decimal"/>
      <w:lvlText w:val="%1.%2.%3.%4.%5.%6.%7."/>
      <w:lvlJc w:val="left"/>
      <w:pPr>
        <w:tabs>
          <w:tab w:val="num" w:pos="4091"/>
        </w:tabs>
        <w:ind w:left="4091" w:hanging="1080"/>
      </w:pPr>
      <w:rPr>
        <w:rFonts w:hint="default"/>
      </w:rPr>
    </w:lvl>
    <w:lvl w:ilvl="7">
      <w:start w:val="1"/>
      <w:numFmt w:val="decimal"/>
      <w:lvlText w:val="%1.%2.%3.%4.%5.%6.%7.%8."/>
      <w:lvlJc w:val="left"/>
      <w:pPr>
        <w:tabs>
          <w:tab w:val="num" w:pos="4595"/>
        </w:tabs>
        <w:ind w:left="4595" w:hanging="1224"/>
      </w:pPr>
      <w:rPr>
        <w:rFonts w:hint="default"/>
      </w:rPr>
    </w:lvl>
    <w:lvl w:ilvl="8">
      <w:start w:val="1"/>
      <w:numFmt w:val="decimal"/>
      <w:lvlText w:val="%1.%2.%3.%4.%5.%6.%7.%8.%9."/>
      <w:lvlJc w:val="left"/>
      <w:pPr>
        <w:tabs>
          <w:tab w:val="num" w:pos="5171"/>
        </w:tabs>
        <w:ind w:left="5171" w:hanging="1440"/>
      </w:pPr>
      <w:rPr>
        <w:rFonts w:hint="default"/>
      </w:rPr>
    </w:lvl>
  </w:abstractNum>
  <w:abstractNum w:abstractNumId="18" w15:restartNumberingAfterBreak="0">
    <w:nsid w:val="3538527D"/>
    <w:multiLevelType w:val="multilevel"/>
    <w:tmpl w:val="EF96EFC6"/>
    <w:lvl w:ilvl="0">
      <w:start w:val="1"/>
      <w:numFmt w:val="decimal"/>
      <w:lvlText w:val="%1"/>
      <w:lvlJc w:val="left"/>
      <w:pPr>
        <w:tabs>
          <w:tab w:val="num" w:pos="720"/>
        </w:tabs>
        <w:ind w:left="720" w:hanging="360"/>
      </w:pPr>
      <w:rPr>
        <w:rFonts w:ascii="Perpetua" w:hAnsi="Perpetu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E85697"/>
    <w:multiLevelType w:val="multilevel"/>
    <w:tmpl w:val="EF96EFC6"/>
    <w:lvl w:ilvl="0">
      <w:start w:val="1"/>
      <w:numFmt w:val="decimal"/>
      <w:lvlText w:val="%1"/>
      <w:lvlJc w:val="left"/>
      <w:pPr>
        <w:tabs>
          <w:tab w:val="num" w:pos="720"/>
        </w:tabs>
        <w:ind w:left="720" w:hanging="360"/>
      </w:pPr>
      <w:rPr>
        <w:rFonts w:ascii="Perpetua" w:hAnsi="Perpetu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8E5C6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7BC0C78"/>
    <w:multiLevelType w:val="multilevel"/>
    <w:tmpl w:val="2286B3A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598229C4"/>
    <w:multiLevelType w:val="hybridMultilevel"/>
    <w:tmpl w:val="1D8AA632"/>
    <w:lvl w:ilvl="0" w:tplc="5112AAA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B9C4547"/>
    <w:multiLevelType w:val="multilevel"/>
    <w:tmpl w:val="EF96EFC6"/>
    <w:lvl w:ilvl="0">
      <w:start w:val="1"/>
      <w:numFmt w:val="decimal"/>
      <w:lvlText w:val="%1"/>
      <w:lvlJc w:val="left"/>
      <w:pPr>
        <w:tabs>
          <w:tab w:val="num" w:pos="720"/>
        </w:tabs>
        <w:ind w:left="720" w:hanging="360"/>
      </w:pPr>
      <w:rPr>
        <w:rFonts w:ascii="Perpetua" w:hAnsi="Perpetu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BB1D97"/>
    <w:multiLevelType w:val="hybridMultilevel"/>
    <w:tmpl w:val="B9AC7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770B8"/>
    <w:multiLevelType w:val="hybridMultilevel"/>
    <w:tmpl w:val="1E1C863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42F9E"/>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heSans B5 Plain" w:hAnsi="TheSans B5 Plain"/>
        <w:sz w:val="16"/>
        <w:szCs w:val="16"/>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F010560"/>
    <w:multiLevelType w:val="multilevel"/>
    <w:tmpl w:val="4CA02730"/>
    <w:lvl w:ilvl="0">
      <w:start w:val="1"/>
      <w:numFmt w:val="decimal"/>
      <w:lvlText w:val="%1"/>
      <w:lvlJc w:val="left"/>
      <w:pPr>
        <w:tabs>
          <w:tab w:val="num" w:pos="36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72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08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8" w15:restartNumberingAfterBreak="0">
    <w:nsid w:val="60B25872"/>
    <w:multiLevelType w:val="hybridMultilevel"/>
    <w:tmpl w:val="78D274F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896EC9AA">
      <w:start w:val="1"/>
      <w:numFmt w:val="lowerLetter"/>
      <w:lvlText w:val="%3."/>
      <w:lvlJc w:val="left"/>
      <w:pPr>
        <w:tabs>
          <w:tab w:val="num" w:pos="2700"/>
        </w:tabs>
        <w:ind w:left="2700" w:hanging="1080"/>
      </w:pPr>
      <w:rPr>
        <w:rFonts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6944BB56">
      <w:start w:val="1"/>
      <w:numFmt w:val="lowerRoman"/>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55E2649"/>
    <w:multiLevelType w:val="multilevel"/>
    <w:tmpl w:val="29249E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7A11AE5"/>
    <w:multiLevelType w:val="multilevel"/>
    <w:tmpl w:val="29249E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99C231C"/>
    <w:multiLevelType w:val="multilevel"/>
    <w:tmpl w:val="AE3013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DDC223E"/>
    <w:multiLevelType w:val="multilevel"/>
    <w:tmpl w:val="EF96EFC6"/>
    <w:lvl w:ilvl="0">
      <w:start w:val="1"/>
      <w:numFmt w:val="decimal"/>
      <w:lvlText w:val="%1"/>
      <w:lvlJc w:val="left"/>
      <w:pPr>
        <w:tabs>
          <w:tab w:val="num" w:pos="720"/>
        </w:tabs>
        <w:ind w:left="720" w:hanging="360"/>
      </w:pPr>
      <w:rPr>
        <w:rFonts w:ascii="Perpetua" w:hAnsi="Perpetu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61129A"/>
    <w:multiLevelType w:val="hybridMultilevel"/>
    <w:tmpl w:val="E9D65A08"/>
    <w:lvl w:ilvl="0" w:tplc="41245E22">
      <w:start w:val="1"/>
      <w:numFmt w:val="decimal"/>
      <w:lvlText w:val="%1."/>
      <w:lvlJc w:val="left"/>
      <w:pPr>
        <w:tabs>
          <w:tab w:val="num" w:pos="0"/>
        </w:tabs>
        <w:ind w:left="0" w:firstLine="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96121171">
    <w:abstractNumId w:val="27"/>
  </w:num>
  <w:num w:numId="2" w16cid:durableId="957182707">
    <w:abstractNumId w:val="11"/>
  </w:num>
  <w:num w:numId="3" w16cid:durableId="827096646">
    <w:abstractNumId w:val="22"/>
  </w:num>
  <w:num w:numId="4" w16cid:durableId="227306648">
    <w:abstractNumId w:val="29"/>
  </w:num>
  <w:num w:numId="5" w16cid:durableId="1399355834">
    <w:abstractNumId w:val="28"/>
  </w:num>
  <w:num w:numId="6" w16cid:durableId="689987922">
    <w:abstractNumId w:val="26"/>
  </w:num>
  <w:num w:numId="7" w16cid:durableId="1138913386">
    <w:abstractNumId w:val="32"/>
  </w:num>
  <w:num w:numId="8" w16cid:durableId="1560507196">
    <w:abstractNumId w:val="12"/>
  </w:num>
  <w:num w:numId="9" w16cid:durableId="639966815">
    <w:abstractNumId w:val="31"/>
  </w:num>
  <w:num w:numId="10" w16cid:durableId="1253276484">
    <w:abstractNumId w:val="10"/>
  </w:num>
  <w:num w:numId="11" w16cid:durableId="730887967">
    <w:abstractNumId w:val="8"/>
  </w:num>
  <w:num w:numId="12" w16cid:durableId="785319581">
    <w:abstractNumId w:val="7"/>
  </w:num>
  <w:num w:numId="13" w16cid:durableId="1514953487">
    <w:abstractNumId w:val="6"/>
  </w:num>
  <w:num w:numId="14" w16cid:durableId="316543467">
    <w:abstractNumId w:val="5"/>
  </w:num>
  <w:num w:numId="15" w16cid:durableId="239953164">
    <w:abstractNumId w:val="9"/>
  </w:num>
  <w:num w:numId="16" w16cid:durableId="1072972174">
    <w:abstractNumId w:val="4"/>
  </w:num>
  <w:num w:numId="17" w16cid:durableId="926236176">
    <w:abstractNumId w:val="3"/>
  </w:num>
  <w:num w:numId="18" w16cid:durableId="929118537">
    <w:abstractNumId w:val="2"/>
  </w:num>
  <w:num w:numId="19" w16cid:durableId="1377005780">
    <w:abstractNumId w:val="1"/>
  </w:num>
  <w:num w:numId="20" w16cid:durableId="1404641260">
    <w:abstractNumId w:val="23"/>
  </w:num>
  <w:num w:numId="21" w16cid:durableId="1710490612">
    <w:abstractNumId w:val="18"/>
  </w:num>
  <w:num w:numId="22" w16cid:durableId="1667128941">
    <w:abstractNumId w:val="19"/>
  </w:num>
  <w:num w:numId="23" w16cid:durableId="1086078734">
    <w:abstractNumId w:val="14"/>
  </w:num>
  <w:num w:numId="24" w16cid:durableId="940331307">
    <w:abstractNumId w:val="20"/>
  </w:num>
  <w:num w:numId="25" w16cid:durableId="330374686">
    <w:abstractNumId w:val="15"/>
  </w:num>
  <w:num w:numId="26" w16cid:durableId="580723876">
    <w:abstractNumId w:val="16"/>
  </w:num>
  <w:num w:numId="27" w16cid:durableId="1877694201">
    <w:abstractNumId w:val="30"/>
  </w:num>
  <w:num w:numId="28" w16cid:durableId="1223323363">
    <w:abstractNumId w:val="17"/>
  </w:num>
  <w:num w:numId="29" w16cid:durableId="1424959837">
    <w:abstractNumId w:val="21"/>
  </w:num>
  <w:num w:numId="30" w16cid:durableId="45883297">
    <w:abstractNumId w:val="24"/>
  </w:num>
  <w:num w:numId="31" w16cid:durableId="625476709">
    <w:abstractNumId w:val="25"/>
  </w:num>
  <w:num w:numId="32" w16cid:durableId="884831628">
    <w:abstractNumId w:val="33"/>
  </w:num>
  <w:num w:numId="33" w16cid:durableId="1614825542">
    <w:abstractNumId w:val="13"/>
  </w:num>
  <w:num w:numId="34" w16cid:durableId="180427464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12"/>
    <w:rsid w:val="00001B83"/>
    <w:rsid w:val="00001E54"/>
    <w:rsid w:val="000057C8"/>
    <w:rsid w:val="000060FC"/>
    <w:rsid w:val="00007F93"/>
    <w:rsid w:val="00012652"/>
    <w:rsid w:val="00013A32"/>
    <w:rsid w:val="00025156"/>
    <w:rsid w:val="00025B30"/>
    <w:rsid w:val="0003155E"/>
    <w:rsid w:val="00037221"/>
    <w:rsid w:val="00037265"/>
    <w:rsid w:val="00037779"/>
    <w:rsid w:val="00045AD2"/>
    <w:rsid w:val="00046D0A"/>
    <w:rsid w:val="00052582"/>
    <w:rsid w:val="00055F7F"/>
    <w:rsid w:val="00061634"/>
    <w:rsid w:val="00061671"/>
    <w:rsid w:val="00067505"/>
    <w:rsid w:val="00067ADD"/>
    <w:rsid w:val="00072613"/>
    <w:rsid w:val="00072F83"/>
    <w:rsid w:val="000760E8"/>
    <w:rsid w:val="00076B77"/>
    <w:rsid w:val="00077846"/>
    <w:rsid w:val="00080BB7"/>
    <w:rsid w:val="00085CF5"/>
    <w:rsid w:val="0008672B"/>
    <w:rsid w:val="000912C1"/>
    <w:rsid w:val="000922CF"/>
    <w:rsid w:val="00092362"/>
    <w:rsid w:val="00093148"/>
    <w:rsid w:val="00093161"/>
    <w:rsid w:val="00094174"/>
    <w:rsid w:val="0009648E"/>
    <w:rsid w:val="000A0BC3"/>
    <w:rsid w:val="000A12E6"/>
    <w:rsid w:val="000B35D1"/>
    <w:rsid w:val="000B3C9C"/>
    <w:rsid w:val="000B6C7A"/>
    <w:rsid w:val="000B7C85"/>
    <w:rsid w:val="000C1987"/>
    <w:rsid w:val="000C2388"/>
    <w:rsid w:val="000C5D0C"/>
    <w:rsid w:val="000C71F9"/>
    <w:rsid w:val="000C795F"/>
    <w:rsid w:val="000D091D"/>
    <w:rsid w:val="000D1F2A"/>
    <w:rsid w:val="000D21CA"/>
    <w:rsid w:val="000D237F"/>
    <w:rsid w:val="000D3473"/>
    <w:rsid w:val="000D514B"/>
    <w:rsid w:val="000D68D6"/>
    <w:rsid w:val="000D6BB0"/>
    <w:rsid w:val="000D7079"/>
    <w:rsid w:val="000D73E8"/>
    <w:rsid w:val="000E2964"/>
    <w:rsid w:val="000E4604"/>
    <w:rsid w:val="000E53F7"/>
    <w:rsid w:val="000E5BE5"/>
    <w:rsid w:val="000E7887"/>
    <w:rsid w:val="000F2756"/>
    <w:rsid w:val="00100DE9"/>
    <w:rsid w:val="00100F61"/>
    <w:rsid w:val="00101B7D"/>
    <w:rsid w:val="00101E48"/>
    <w:rsid w:val="00103B56"/>
    <w:rsid w:val="0010419A"/>
    <w:rsid w:val="001049EF"/>
    <w:rsid w:val="00105288"/>
    <w:rsid w:val="00105D5B"/>
    <w:rsid w:val="001063A6"/>
    <w:rsid w:val="00106F8F"/>
    <w:rsid w:val="00114E34"/>
    <w:rsid w:val="001161A0"/>
    <w:rsid w:val="00116A97"/>
    <w:rsid w:val="00117921"/>
    <w:rsid w:val="0012065D"/>
    <w:rsid w:val="001209CA"/>
    <w:rsid w:val="00120F2E"/>
    <w:rsid w:val="00126B9B"/>
    <w:rsid w:val="001357C1"/>
    <w:rsid w:val="00136C19"/>
    <w:rsid w:val="001407F5"/>
    <w:rsid w:val="001459DB"/>
    <w:rsid w:val="00146FA2"/>
    <w:rsid w:val="001519BD"/>
    <w:rsid w:val="001529D4"/>
    <w:rsid w:val="00155753"/>
    <w:rsid w:val="001577EE"/>
    <w:rsid w:val="00161481"/>
    <w:rsid w:val="0016343D"/>
    <w:rsid w:val="0016529E"/>
    <w:rsid w:val="001744E6"/>
    <w:rsid w:val="0018011B"/>
    <w:rsid w:val="00180F49"/>
    <w:rsid w:val="00183879"/>
    <w:rsid w:val="001862BD"/>
    <w:rsid w:val="00186932"/>
    <w:rsid w:val="00190EC8"/>
    <w:rsid w:val="0019124F"/>
    <w:rsid w:val="001933A0"/>
    <w:rsid w:val="0019347E"/>
    <w:rsid w:val="001957E4"/>
    <w:rsid w:val="001A06C0"/>
    <w:rsid w:val="001A470C"/>
    <w:rsid w:val="001A4E8D"/>
    <w:rsid w:val="001A5077"/>
    <w:rsid w:val="001A56DE"/>
    <w:rsid w:val="001A7CA5"/>
    <w:rsid w:val="001B3E1A"/>
    <w:rsid w:val="001B7287"/>
    <w:rsid w:val="001C1201"/>
    <w:rsid w:val="001C301C"/>
    <w:rsid w:val="001C34D5"/>
    <w:rsid w:val="001C35C7"/>
    <w:rsid w:val="001C783E"/>
    <w:rsid w:val="001C7F74"/>
    <w:rsid w:val="001D204B"/>
    <w:rsid w:val="001D7289"/>
    <w:rsid w:val="001E1F5B"/>
    <w:rsid w:val="001E239A"/>
    <w:rsid w:val="001E2DE7"/>
    <w:rsid w:val="001E365F"/>
    <w:rsid w:val="001E6D09"/>
    <w:rsid w:val="001E6EC1"/>
    <w:rsid w:val="001F11DD"/>
    <w:rsid w:val="001F17BD"/>
    <w:rsid w:val="001F1F6B"/>
    <w:rsid w:val="001F4E79"/>
    <w:rsid w:val="001F64FB"/>
    <w:rsid w:val="0020028F"/>
    <w:rsid w:val="00201F78"/>
    <w:rsid w:val="002050D2"/>
    <w:rsid w:val="00214BFC"/>
    <w:rsid w:val="002153AF"/>
    <w:rsid w:val="00215E22"/>
    <w:rsid w:val="00216699"/>
    <w:rsid w:val="00217916"/>
    <w:rsid w:val="0022127F"/>
    <w:rsid w:val="00223D43"/>
    <w:rsid w:val="0022422D"/>
    <w:rsid w:val="00224580"/>
    <w:rsid w:val="00230759"/>
    <w:rsid w:val="00232D76"/>
    <w:rsid w:val="00234C11"/>
    <w:rsid w:val="00236AC9"/>
    <w:rsid w:val="00236BC6"/>
    <w:rsid w:val="00242ABC"/>
    <w:rsid w:val="00243525"/>
    <w:rsid w:val="00243A8A"/>
    <w:rsid w:val="00247D86"/>
    <w:rsid w:val="002527E7"/>
    <w:rsid w:val="00252D63"/>
    <w:rsid w:val="00256235"/>
    <w:rsid w:val="002566F6"/>
    <w:rsid w:val="00261393"/>
    <w:rsid w:val="0026289E"/>
    <w:rsid w:val="002637B8"/>
    <w:rsid w:val="00267283"/>
    <w:rsid w:val="00270160"/>
    <w:rsid w:val="00271F54"/>
    <w:rsid w:val="00273254"/>
    <w:rsid w:val="00274416"/>
    <w:rsid w:val="00280C7A"/>
    <w:rsid w:val="00280EFA"/>
    <w:rsid w:val="00281F01"/>
    <w:rsid w:val="00283773"/>
    <w:rsid w:val="0028456A"/>
    <w:rsid w:val="00286296"/>
    <w:rsid w:val="002876D2"/>
    <w:rsid w:val="0028781C"/>
    <w:rsid w:val="00290FCB"/>
    <w:rsid w:val="00294F95"/>
    <w:rsid w:val="00296787"/>
    <w:rsid w:val="0029733B"/>
    <w:rsid w:val="002A0701"/>
    <w:rsid w:val="002A1DBE"/>
    <w:rsid w:val="002A3A63"/>
    <w:rsid w:val="002A47AF"/>
    <w:rsid w:val="002A4FB4"/>
    <w:rsid w:val="002A50AF"/>
    <w:rsid w:val="002A58B5"/>
    <w:rsid w:val="002B131F"/>
    <w:rsid w:val="002B1712"/>
    <w:rsid w:val="002B1CB7"/>
    <w:rsid w:val="002B22D3"/>
    <w:rsid w:val="002B3078"/>
    <w:rsid w:val="002B4F2E"/>
    <w:rsid w:val="002C0D90"/>
    <w:rsid w:val="002C1B99"/>
    <w:rsid w:val="002C1C97"/>
    <w:rsid w:val="002C52F6"/>
    <w:rsid w:val="002C7B3F"/>
    <w:rsid w:val="002D020A"/>
    <w:rsid w:val="002D1546"/>
    <w:rsid w:val="002D23A2"/>
    <w:rsid w:val="002E611B"/>
    <w:rsid w:val="002E72C6"/>
    <w:rsid w:val="002F0A10"/>
    <w:rsid w:val="002F3B66"/>
    <w:rsid w:val="002F567F"/>
    <w:rsid w:val="002F622E"/>
    <w:rsid w:val="00304E72"/>
    <w:rsid w:val="00315979"/>
    <w:rsid w:val="00317B8A"/>
    <w:rsid w:val="00323D99"/>
    <w:rsid w:val="00324003"/>
    <w:rsid w:val="00327B27"/>
    <w:rsid w:val="00327FE1"/>
    <w:rsid w:val="003337FB"/>
    <w:rsid w:val="00335DB3"/>
    <w:rsid w:val="00337E47"/>
    <w:rsid w:val="00341E05"/>
    <w:rsid w:val="00342477"/>
    <w:rsid w:val="0034354E"/>
    <w:rsid w:val="00345EF1"/>
    <w:rsid w:val="0034648A"/>
    <w:rsid w:val="00347A37"/>
    <w:rsid w:val="0035020A"/>
    <w:rsid w:val="0035094A"/>
    <w:rsid w:val="003544E3"/>
    <w:rsid w:val="00354B6D"/>
    <w:rsid w:val="00355997"/>
    <w:rsid w:val="00356230"/>
    <w:rsid w:val="00360C26"/>
    <w:rsid w:val="003632E2"/>
    <w:rsid w:val="003636E4"/>
    <w:rsid w:val="003675D9"/>
    <w:rsid w:val="00370E7A"/>
    <w:rsid w:val="00371FB5"/>
    <w:rsid w:val="003772FA"/>
    <w:rsid w:val="003820A1"/>
    <w:rsid w:val="00382BF9"/>
    <w:rsid w:val="00386BFF"/>
    <w:rsid w:val="003873AD"/>
    <w:rsid w:val="003876EB"/>
    <w:rsid w:val="003909F7"/>
    <w:rsid w:val="00391738"/>
    <w:rsid w:val="00393042"/>
    <w:rsid w:val="003934A3"/>
    <w:rsid w:val="003937AB"/>
    <w:rsid w:val="00394D15"/>
    <w:rsid w:val="00397A8A"/>
    <w:rsid w:val="003A49A7"/>
    <w:rsid w:val="003A5BB6"/>
    <w:rsid w:val="003A69BF"/>
    <w:rsid w:val="003B00A4"/>
    <w:rsid w:val="003B5447"/>
    <w:rsid w:val="003C096E"/>
    <w:rsid w:val="003C2F17"/>
    <w:rsid w:val="003C45DF"/>
    <w:rsid w:val="003C5E3C"/>
    <w:rsid w:val="003C7888"/>
    <w:rsid w:val="003C7A4D"/>
    <w:rsid w:val="003C7F42"/>
    <w:rsid w:val="003D7FEE"/>
    <w:rsid w:val="003E2706"/>
    <w:rsid w:val="003E32B6"/>
    <w:rsid w:val="003E3FB5"/>
    <w:rsid w:val="003E4C4A"/>
    <w:rsid w:val="003E7EA2"/>
    <w:rsid w:val="003F072B"/>
    <w:rsid w:val="003F414E"/>
    <w:rsid w:val="003F6C24"/>
    <w:rsid w:val="003F6D46"/>
    <w:rsid w:val="003F6DD8"/>
    <w:rsid w:val="00401F16"/>
    <w:rsid w:val="00403C89"/>
    <w:rsid w:val="00404417"/>
    <w:rsid w:val="00410B16"/>
    <w:rsid w:val="00410E64"/>
    <w:rsid w:val="0041792F"/>
    <w:rsid w:val="004208A5"/>
    <w:rsid w:val="00421A82"/>
    <w:rsid w:val="00422224"/>
    <w:rsid w:val="00424402"/>
    <w:rsid w:val="00424888"/>
    <w:rsid w:val="00424E15"/>
    <w:rsid w:val="00425D9E"/>
    <w:rsid w:val="00432EF0"/>
    <w:rsid w:val="00434632"/>
    <w:rsid w:val="00434B48"/>
    <w:rsid w:val="00434BCF"/>
    <w:rsid w:val="00436450"/>
    <w:rsid w:val="0043768E"/>
    <w:rsid w:val="00437BFE"/>
    <w:rsid w:val="00442DC5"/>
    <w:rsid w:val="00443EBB"/>
    <w:rsid w:val="00444198"/>
    <w:rsid w:val="00444652"/>
    <w:rsid w:val="00444D8E"/>
    <w:rsid w:val="00447316"/>
    <w:rsid w:val="004476F7"/>
    <w:rsid w:val="00451CAF"/>
    <w:rsid w:val="00464235"/>
    <w:rsid w:val="00465F0D"/>
    <w:rsid w:val="00467FC1"/>
    <w:rsid w:val="004732BC"/>
    <w:rsid w:val="00473503"/>
    <w:rsid w:val="00473562"/>
    <w:rsid w:val="004753A3"/>
    <w:rsid w:val="004866C1"/>
    <w:rsid w:val="0049286B"/>
    <w:rsid w:val="0049343D"/>
    <w:rsid w:val="00496CC3"/>
    <w:rsid w:val="004A34C0"/>
    <w:rsid w:val="004A56E3"/>
    <w:rsid w:val="004A5C81"/>
    <w:rsid w:val="004A7AD1"/>
    <w:rsid w:val="004B20EA"/>
    <w:rsid w:val="004B31E6"/>
    <w:rsid w:val="004B3235"/>
    <w:rsid w:val="004B5041"/>
    <w:rsid w:val="004B5E92"/>
    <w:rsid w:val="004B6A29"/>
    <w:rsid w:val="004B6F9C"/>
    <w:rsid w:val="004C1B07"/>
    <w:rsid w:val="004C39E3"/>
    <w:rsid w:val="004C48CB"/>
    <w:rsid w:val="004C4990"/>
    <w:rsid w:val="004C547F"/>
    <w:rsid w:val="004D09BA"/>
    <w:rsid w:val="004D103E"/>
    <w:rsid w:val="004D3788"/>
    <w:rsid w:val="004D390D"/>
    <w:rsid w:val="004D425F"/>
    <w:rsid w:val="004D54C2"/>
    <w:rsid w:val="004D74A0"/>
    <w:rsid w:val="004E3C5D"/>
    <w:rsid w:val="004E580D"/>
    <w:rsid w:val="004E72B4"/>
    <w:rsid w:val="004F0D1D"/>
    <w:rsid w:val="004F1C9A"/>
    <w:rsid w:val="004F30C5"/>
    <w:rsid w:val="004F3FC8"/>
    <w:rsid w:val="004F4293"/>
    <w:rsid w:val="004F5D4D"/>
    <w:rsid w:val="004F72B1"/>
    <w:rsid w:val="005007C1"/>
    <w:rsid w:val="00502710"/>
    <w:rsid w:val="00502ED8"/>
    <w:rsid w:val="005037D0"/>
    <w:rsid w:val="00503D18"/>
    <w:rsid w:val="005065D0"/>
    <w:rsid w:val="00506E1D"/>
    <w:rsid w:val="005071D3"/>
    <w:rsid w:val="00511F96"/>
    <w:rsid w:val="00513A87"/>
    <w:rsid w:val="0051507C"/>
    <w:rsid w:val="005156F9"/>
    <w:rsid w:val="00523976"/>
    <w:rsid w:val="00527D48"/>
    <w:rsid w:val="00530205"/>
    <w:rsid w:val="00534826"/>
    <w:rsid w:val="0053759B"/>
    <w:rsid w:val="00540119"/>
    <w:rsid w:val="00553854"/>
    <w:rsid w:val="00555FAB"/>
    <w:rsid w:val="005571A7"/>
    <w:rsid w:val="00557451"/>
    <w:rsid w:val="00562A47"/>
    <w:rsid w:val="00565D47"/>
    <w:rsid w:val="00566329"/>
    <w:rsid w:val="00573AB0"/>
    <w:rsid w:val="00575F88"/>
    <w:rsid w:val="005769CB"/>
    <w:rsid w:val="00577AA2"/>
    <w:rsid w:val="0058176A"/>
    <w:rsid w:val="005845F4"/>
    <w:rsid w:val="00590AB2"/>
    <w:rsid w:val="00591577"/>
    <w:rsid w:val="00591CED"/>
    <w:rsid w:val="0059578F"/>
    <w:rsid w:val="00595877"/>
    <w:rsid w:val="005958F7"/>
    <w:rsid w:val="00597554"/>
    <w:rsid w:val="005A09EB"/>
    <w:rsid w:val="005A2ECD"/>
    <w:rsid w:val="005A37ED"/>
    <w:rsid w:val="005A51E2"/>
    <w:rsid w:val="005A6257"/>
    <w:rsid w:val="005B08E8"/>
    <w:rsid w:val="005B0F60"/>
    <w:rsid w:val="005B72AC"/>
    <w:rsid w:val="005C263A"/>
    <w:rsid w:val="005C2D1A"/>
    <w:rsid w:val="005C30B4"/>
    <w:rsid w:val="005C4E7C"/>
    <w:rsid w:val="005C518A"/>
    <w:rsid w:val="005C583F"/>
    <w:rsid w:val="005C60C5"/>
    <w:rsid w:val="005C663E"/>
    <w:rsid w:val="005C78B3"/>
    <w:rsid w:val="005C7A30"/>
    <w:rsid w:val="005D0CC6"/>
    <w:rsid w:val="005D5E8C"/>
    <w:rsid w:val="005D684B"/>
    <w:rsid w:val="005E025D"/>
    <w:rsid w:val="005E2A28"/>
    <w:rsid w:val="005E4E95"/>
    <w:rsid w:val="005E6F6E"/>
    <w:rsid w:val="005F011B"/>
    <w:rsid w:val="005F34EA"/>
    <w:rsid w:val="005F490C"/>
    <w:rsid w:val="005F4AEE"/>
    <w:rsid w:val="005F6554"/>
    <w:rsid w:val="005F7740"/>
    <w:rsid w:val="006023A1"/>
    <w:rsid w:val="0060310B"/>
    <w:rsid w:val="00603E9D"/>
    <w:rsid w:val="00604E4B"/>
    <w:rsid w:val="0060586B"/>
    <w:rsid w:val="00605F4A"/>
    <w:rsid w:val="00606BBE"/>
    <w:rsid w:val="0061098D"/>
    <w:rsid w:val="00612649"/>
    <w:rsid w:val="006139C7"/>
    <w:rsid w:val="0061409F"/>
    <w:rsid w:val="00614433"/>
    <w:rsid w:val="00616C45"/>
    <w:rsid w:val="00621175"/>
    <w:rsid w:val="006218D7"/>
    <w:rsid w:val="006220D6"/>
    <w:rsid w:val="00624157"/>
    <w:rsid w:val="00624B19"/>
    <w:rsid w:val="00632B15"/>
    <w:rsid w:val="00635A77"/>
    <w:rsid w:val="0064094B"/>
    <w:rsid w:val="00641499"/>
    <w:rsid w:val="006434C6"/>
    <w:rsid w:val="00643DBD"/>
    <w:rsid w:val="0064712B"/>
    <w:rsid w:val="006475D9"/>
    <w:rsid w:val="00647B1F"/>
    <w:rsid w:val="006512C6"/>
    <w:rsid w:val="006541A3"/>
    <w:rsid w:val="00654CF3"/>
    <w:rsid w:val="006613E5"/>
    <w:rsid w:val="00665208"/>
    <w:rsid w:val="006654D0"/>
    <w:rsid w:val="0066579F"/>
    <w:rsid w:val="00665E68"/>
    <w:rsid w:val="0067015C"/>
    <w:rsid w:val="006702AB"/>
    <w:rsid w:val="00670CF0"/>
    <w:rsid w:val="00672BB7"/>
    <w:rsid w:val="00672BF7"/>
    <w:rsid w:val="00672DF4"/>
    <w:rsid w:val="00673440"/>
    <w:rsid w:val="00674810"/>
    <w:rsid w:val="00674C58"/>
    <w:rsid w:val="00676A82"/>
    <w:rsid w:val="00680EE9"/>
    <w:rsid w:val="0068453F"/>
    <w:rsid w:val="00684FF9"/>
    <w:rsid w:val="006872BD"/>
    <w:rsid w:val="00694DC5"/>
    <w:rsid w:val="0069537E"/>
    <w:rsid w:val="00695E1C"/>
    <w:rsid w:val="00697F54"/>
    <w:rsid w:val="006B051F"/>
    <w:rsid w:val="006B0860"/>
    <w:rsid w:val="006B1E4C"/>
    <w:rsid w:val="006B557E"/>
    <w:rsid w:val="006B642B"/>
    <w:rsid w:val="006B7587"/>
    <w:rsid w:val="006C115A"/>
    <w:rsid w:val="006C1E9C"/>
    <w:rsid w:val="006C520B"/>
    <w:rsid w:val="006C584F"/>
    <w:rsid w:val="006C6DB4"/>
    <w:rsid w:val="006C74BF"/>
    <w:rsid w:val="006D007D"/>
    <w:rsid w:val="006D1DE3"/>
    <w:rsid w:val="006D4070"/>
    <w:rsid w:val="006D45B9"/>
    <w:rsid w:val="006D4723"/>
    <w:rsid w:val="006D6EA0"/>
    <w:rsid w:val="006E38C7"/>
    <w:rsid w:val="006E7328"/>
    <w:rsid w:val="006F20EC"/>
    <w:rsid w:val="006F3732"/>
    <w:rsid w:val="006F5F0E"/>
    <w:rsid w:val="006F7E01"/>
    <w:rsid w:val="00700A16"/>
    <w:rsid w:val="0070110C"/>
    <w:rsid w:val="00703B49"/>
    <w:rsid w:val="00705759"/>
    <w:rsid w:val="0070606B"/>
    <w:rsid w:val="00706477"/>
    <w:rsid w:val="0070767A"/>
    <w:rsid w:val="00711E90"/>
    <w:rsid w:val="0071555C"/>
    <w:rsid w:val="00715E47"/>
    <w:rsid w:val="00717BB6"/>
    <w:rsid w:val="00720240"/>
    <w:rsid w:val="007212B7"/>
    <w:rsid w:val="00722CDC"/>
    <w:rsid w:val="00725063"/>
    <w:rsid w:val="00725765"/>
    <w:rsid w:val="00726144"/>
    <w:rsid w:val="007318A5"/>
    <w:rsid w:val="00732634"/>
    <w:rsid w:val="00734724"/>
    <w:rsid w:val="00735D80"/>
    <w:rsid w:val="00741FF4"/>
    <w:rsid w:val="007421D5"/>
    <w:rsid w:val="0074724E"/>
    <w:rsid w:val="007501A2"/>
    <w:rsid w:val="00753329"/>
    <w:rsid w:val="00755515"/>
    <w:rsid w:val="00760211"/>
    <w:rsid w:val="00761152"/>
    <w:rsid w:val="00762D5E"/>
    <w:rsid w:val="00764F1F"/>
    <w:rsid w:val="00771CFC"/>
    <w:rsid w:val="0077200D"/>
    <w:rsid w:val="00772E80"/>
    <w:rsid w:val="00773BC3"/>
    <w:rsid w:val="00774757"/>
    <w:rsid w:val="00781D6B"/>
    <w:rsid w:val="007820ED"/>
    <w:rsid w:val="00784372"/>
    <w:rsid w:val="00784549"/>
    <w:rsid w:val="00791A0A"/>
    <w:rsid w:val="007928F6"/>
    <w:rsid w:val="007929F2"/>
    <w:rsid w:val="00793DAB"/>
    <w:rsid w:val="0079592A"/>
    <w:rsid w:val="007959C9"/>
    <w:rsid w:val="007A2EDE"/>
    <w:rsid w:val="007A4132"/>
    <w:rsid w:val="007A5FB3"/>
    <w:rsid w:val="007B48BD"/>
    <w:rsid w:val="007C0AA9"/>
    <w:rsid w:val="007C12CE"/>
    <w:rsid w:val="007C161C"/>
    <w:rsid w:val="007C5D03"/>
    <w:rsid w:val="007C7258"/>
    <w:rsid w:val="007C7D5D"/>
    <w:rsid w:val="007D375E"/>
    <w:rsid w:val="007D48B9"/>
    <w:rsid w:val="007E199A"/>
    <w:rsid w:val="007E3357"/>
    <w:rsid w:val="007E788B"/>
    <w:rsid w:val="007F1EEB"/>
    <w:rsid w:val="007F34EC"/>
    <w:rsid w:val="007F4E65"/>
    <w:rsid w:val="007F7B2B"/>
    <w:rsid w:val="00800E25"/>
    <w:rsid w:val="00807B35"/>
    <w:rsid w:val="00814ADB"/>
    <w:rsid w:val="00815E2D"/>
    <w:rsid w:val="008179E7"/>
    <w:rsid w:val="00821CA7"/>
    <w:rsid w:val="00822BE7"/>
    <w:rsid w:val="00826EA7"/>
    <w:rsid w:val="008333F0"/>
    <w:rsid w:val="00834389"/>
    <w:rsid w:val="00835F1E"/>
    <w:rsid w:val="00837AC9"/>
    <w:rsid w:val="0085031E"/>
    <w:rsid w:val="00850A4E"/>
    <w:rsid w:val="008540F2"/>
    <w:rsid w:val="00860282"/>
    <w:rsid w:val="00862069"/>
    <w:rsid w:val="0086276C"/>
    <w:rsid w:val="008635AA"/>
    <w:rsid w:val="00872926"/>
    <w:rsid w:val="008760C4"/>
    <w:rsid w:val="0087684B"/>
    <w:rsid w:val="00877580"/>
    <w:rsid w:val="008814C1"/>
    <w:rsid w:val="0088626E"/>
    <w:rsid w:val="008865E6"/>
    <w:rsid w:val="008873AB"/>
    <w:rsid w:val="00897A59"/>
    <w:rsid w:val="008A1A0A"/>
    <w:rsid w:val="008A305C"/>
    <w:rsid w:val="008A60D7"/>
    <w:rsid w:val="008A67CE"/>
    <w:rsid w:val="008A6FCB"/>
    <w:rsid w:val="008A75F6"/>
    <w:rsid w:val="008C25CE"/>
    <w:rsid w:val="008C4992"/>
    <w:rsid w:val="008C5169"/>
    <w:rsid w:val="008C55F7"/>
    <w:rsid w:val="008D0073"/>
    <w:rsid w:val="008D1ED2"/>
    <w:rsid w:val="008D50E2"/>
    <w:rsid w:val="008E313D"/>
    <w:rsid w:val="008E6003"/>
    <w:rsid w:val="008E68FC"/>
    <w:rsid w:val="008E79EE"/>
    <w:rsid w:val="008F2EAE"/>
    <w:rsid w:val="008F5AD9"/>
    <w:rsid w:val="008F66A0"/>
    <w:rsid w:val="00907A84"/>
    <w:rsid w:val="009120E9"/>
    <w:rsid w:val="0091505E"/>
    <w:rsid w:val="009155C0"/>
    <w:rsid w:val="009157D5"/>
    <w:rsid w:val="00917FF4"/>
    <w:rsid w:val="00920517"/>
    <w:rsid w:val="00920F48"/>
    <w:rsid w:val="00923605"/>
    <w:rsid w:val="009236CE"/>
    <w:rsid w:val="00925606"/>
    <w:rsid w:val="00926C14"/>
    <w:rsid w:val="00932156"/>
    <w:rsid w:val="00935F4E"/>
    <w:rsid w:val="009417EF"/>
    <w:rsid w:val="00941A19"/>
    <w:rsid w:val="00941F78"/>
    <w:rsid w:val="00942059"/>
    <w:rsid w:val="00944FFA"/>
    <w:rsid w:val="009458D3"/>
    <w:rsid w:val="00954F10"/>
    <w:rsid w:val="00955AC3"/>
    <w:rsid w:val="00955C0F"/>
    <w:rsid w:val="00972DFE"/>
    <w:rsid w:val="00973434"/>
    <w:rsid w:val="009741F1"/>
    <w:rsid w:val="00977B5E"/>
    <w:rsid w:val="0098203D"/>
    <w:rsid w:val="0098305C"/>
    <w:rsid w:val="00983DC5"/>
    <w:rsid w:val="009844EF"/>
    <w:rsid w:val="00985CDF"/>
    <w:rsid w:val="009877F2"/>
    <w:rsid w:val="009929F2"/>
    <w:rsid w:val="00994D5B"/>
    <w:rsid w:val="009A4317"/>
    <w:rsid w:val="009A74B7"/>
    <w:rsid w:val="009B192F"/>
    <w:rsid w:val="009B24DC"/>
    <w:rsid w:val="009C0AD4"/>
    <w:rsid w:val="009C695C"/>
    <w:rsid w:val="009C69E9"/>
    <w:rsid w:val="009D09FC"/>
    <w:rsid w:val="009D0CE0"/>
    <w:rsid w:val="009D1D22"/>
    <w:rsid w:val="009D548D"/>
    <w:rsid w:val="009D590C"/>
    <w:rsid w:val="009E0D26"/>
    <w:rsid w:val="009E164A"/>
    <w:rsid w:val="009E2374"/>
    <w:rsid w:val="009E5C9C"/>
    <w:rsid w:val="009E687C"/>
    <w:rsid w:val="009F08D4"/>
    <w:rsid w:val="009F1E56"/>
    <w:rsid w:val="009F2C76"/>
    <w:rsid w:val="00A07502"/>
    <w:rsid w:val="00A127DA"/>
    <w:rsid w:val="00A139D9"/>
    <w:rsid w:val="00A13C9C"/>
    <w:rsid w:val="00A152CB"/>
    <w:rsid w:val="00A16D11"/>
    <w:rsid w:val="00A17F33"/>
    <w:rsid w:val="00A200E6"/>
    <w:rsid w:val="00A20541"/>
    <w:rsid w:val="00A2329C"/>
    <w:rsid w:val="00A245FF"/>
    <w:rsid w:val="00A248FB"/>
    <w:rsid w:val="00A24DFC"/>
    <w:rsid w:val="00A262C2"/>
    <w:rsid w:val="00A26CB5"/>
    <w:rsid w:val="00A26F2E"/>
    <w:rsid w:val="00A27E1C"/>
    <w:rsid w:val="00A32AE4"/>
    <w:rsid w:val="00A3417D"/>
    <w:rsid w:val="00A3555D"/>
    <w:rsid w:val="00A35972"/>
    <w:rsid w:val="00A36C91"/>
    <w:rsid w:val="00A37324"/>
    <w:rsid w:val="00A37FEF"/>
    <w:rsid w:val="00A400C3"/>
    <w:rsid w:val="00A42C9F"/>
    <w:rsid w:val="00A45FC4"/>
    <w:rsid w:val="00A51541"/>
    <w:rsid w:val="00A53146"/>
    <w:rsid w:val="00A533A0"/>
    <w:rsid w:val="00A534DD"/>
    <w:rsid w:val="00A53FD4"/>
    <w:rsid w:val="00A5616C"/>
    <w:rsid w:val="00A574D3"/>
    <w:rsid w:val="00A61719"/>
    <w:rsid w:val="00A650EB"/>
    <w:rsid w:val="00A73A86"/>
    <w:rsid w:val="00A8344B"/>
    <w:rsid w:val="00A83BE7"/>
    <w:rsid w:val="00A860A7"/>
    <w:rsid w:val="00A86C09"/>
    <w:rsid w:val="00A87B35"/>
    <w:rsid w:val="00A90212"/>
    <w:rsid w:val="00A96D9F"/>
    <w:rsid w:val="00AA2C01"/>
    <w:rsid w:val="00AA3712"/>
    <w:rsid w:val="00AA51D5"/>
    <w:rsid w:val="00AB4327"/>
    <w:rsid w:val="00AB5DFE"/>
    <w:rsid w:val="00AC378A"/>
    <w:rsid w:val="00AC5617"/>
    <w:rsid w:val="00AC5A38"/>
    <w:rsid w:val="00AD018D"/>
    <w:rsid w:val="00AD2BF4"/>
    <w:rsid w:val="00AD5471"/>
    <w:rsid w:val="00AD574D"/>
    <w:rsid w:val="00AD57FB"/>
    <w:rsid w:val="00AD74D3"/>
    <w:rsid w:val="00AD7FF9"/>
    <w:rsid w:val="00AE4460"/>
    <w:rsid w:val="00AE4DDA"/>
    <w:rsid w:val="00AE5EF5"/>
    <w:rsid w:val="00AF2B64"/>
    <w:rsid w:val="00AF4EE6"/>
    <w:rsid w:val="00AF55E1"/>
    <w:rsid w:val="00AF57DD"/>
    <w:rsid w:val="00AF6A85"/>
    <w:rsid w:val="00AF6BA8"/>
    <w:rsid w:val="00B0277C"/>
    <w:rsid w:val="00B02D63"/>
    <w:rsid w:val="00B03A0B"/>
    <w:rsid w:val="00B04F3C"/>
    <w:rsid w:val="00B06048"/>
    <w:rsid w:val="00B06C10"/>
    <w:rsid w:val="00B10F64"/>
    <w:rsid w:val="00B14A93"/>
    <w:rsid w:val="00B22E7F"/>
    <w:rsid w:val="00B242BD"/>
    <w:rsid w:val="00B2694C"/>
    <w:rsid w:val="00B322DB"/>
    <w:rsid w:val="00B33F5D"/>
    <w:rsid w:val="00B34F8A"/>
    <w:rsid w:val="00B35B8D"/>
    <w:rsid w:val="00B360BA"/>
    <w:rsid w:val="00B3769E"/>
    <w:rsid w:val="00B37D06"/>
    <w:rsid w:val="00B4504D"/>
    <w:rsid w:val="00B51F75"/>
    <w:rsid w:val="00B53275"/>
    <w:rsid w:val="00B56929"/>
    <w:rsid w:val="00B61061"/>
    <w:rsid w:val="00B6151F"/>
    <w:rsid w:val="00B6234D"/>
    <w:rsid w:val="00B62D42"/>
    <w:rsid w:val="00B644F7"/>
    <w:rsid w:val="00B76387"/>
    <w:rsid w:val="00B8008E"/>
    <w:rsid w:val="00B8195F"/>
    <w:rsid w:val="00B836E5"/>
    <w:rsid w:val="00B83B89"/>
    <w:rsid w:val="00B872F5"/>
    <w:rsid w:val="00B909D5"/>
    <w:rsid w:val="00B911E8"/>
    <w:rsid w:val="00B91A3E"/>
    <w:rsid w:val="00B94DC2"/>
    <w:rsid w:val="00B95959"/>
    <w:rsid w:val="00B95D3A"/>
    <w:rsid w:val="00B97858"/>
    <w:rsid w:val="00B97F30"/>
    <w:rsid w:val="00BA3581"/>
    <w:rsid w:val="00BA4A78"/>
    <w:rsid w:val="00BA774A"/>
    <w:rsid w:val="00BB098C"/>
    <w:rsid w:val="00BB4D98"/>
    <w:rsid w:val="00BB5CA0"/>
    <w:rsid w:val="00BB7FDC"/>
    <w:rsid w:val="00BC1D88"/>
    <w:rsid w:val="00BC3974"/>
    <w:rsid w:val="00BC61B7"/>
    <w:rsid w:val="00BD0BE9"/>
    <w:rsid w:val="00BD111C"/>
    <w:rsid w:val="00BD3371"/>
    <w:rsid w:val="00BD5443"/>
    <w:rsid w:val="00BD5D6A"/>
    <w:rsid w:val="00BD60C6"/>
    <w:rsid w:val="00BE2369"/>
    <w:rsid w:val="00BE280A"/>
    <w:rsid w:val="00BE3E02"/>
    <w:rsid w:val="00BE43D1"/>
    <w:rsid w:val="00BE5A02"/>
    <w:rsid w:val="00BE7736"/>
    <w:rsid w:val="00BF3171"/>
    <w:rsid w:val="00BF3258"/>
    <w:rsid w:val="00BF36C3"/>
    <w:rsid w:val="00BF4E30"/>
    <w:rsid w:val="00BF5D51"/>
    <w:rsid w:val="00BF695B"/>
    <w:rsid w:val="00BF719E"/>
    <w:rsid w:val="00C02C50"/>
    <w:rsid w:val="00C15D6B"/>
    <w:rsid w:val="00C20EEA"/>
    <w:rsid w:val="00C248CF"/>
    <w:rsid w:val="00C24CA7"/>
    <w:rsid w:val="00C254E1"/>
    <w:rsid w:val="00C338A8"/>
    <w:rsid w:val="00C4097C"/>
    <w:rsid w:val="00C43D2D"/>
    <w:rsid w:val="00C4434F"/>
    <w:rsid w:val="00C44F47"/>
    <w:rsid w:val="00C4613A"/>
    <w:rsid w:val="00C50656"/>
    <w:rsid w:val="00C50A27"/>
    <w:rsid w:val="00C5288B"/>
    <w:rsid w:val="00C52FF6"/>
    <w:rsid w:val="00C5394A"/>
    <w:rsid w:val="00C54664"/>
    <w:rsid w:val="00C56C36"/>
    <w:rsid w:val="00C60D3C"/>
    <w:rsid w:val="00C61EF7"/>
    <w:rsid w:val="00C62214"/>
    <w:rsid w:val="00C63809"/>
    <w:rsid w:val="00C711BA"/>
    <w:rsid w:val="00C71962"/>
    <w:rsid w:val="00C73C91"/>
    <w:rsid w:val="00C74ADD"/>
    <w:rsid w:val="00C755CA"/>
    <w:rsid w:val="00C77B71"/>
    <w:rsid w:val="00C84204"/>
    <w:rsid w:val="00C8490D"/>
    <w:rsid w:val="00C86C76"/>
    <w:rsid w:val="00C9418D"/>
    <w:rsid w:val="00C944C2"/>
    <w:rsid w:val="00C95298"/>
    <w:rsid w:val="00C97E66"/>
    <w:rsid w:val="00CA1D66"/>
    <w:rsid w:val="00CA3A9C"/>
    <w:rsid w:val="00CA6844"/>
    <w:rsid w:val="00CB0BFC"/>
    <w:rsid w:val="00CB1012"/>
    <w:rsid w:val="00CB4838"/>
    <w:rsid w:val="00CB56A4"/>
    <w:rsid w:val="00CB623B"/>
    <w:rsid w:val="00CB73D6"/>
    <w:rsid w:val="00CC3DFF"/>
    <w:rsid w:val="00CC5AF0"/>
    <w:rsid w:val="00CC5F8F"/>
    <w:rsid w:val="00CD198F"/>
    <w:rsid w:val="00CD4721"/>
    <w:rsid w:val="00CD6B2E"/>
    <w:rsid w:val="00CE2F10"/>
    <w:rsid w:val="00CE38A6"/>
    <w:rsid w:val="00CF278D"/>
    <w:rsid w:val="00CF344F"/>
    <w:rsid w:val="00CF476A"/>
    <w:rsid w:val="00CF5F85"/>
    <w:rsid w:val="00CF797B"/>
    <w:rsid w:val="00D00B41"/>
    <w:rsid w:val="00D02A22"/>
    <w:rsid w:val="00D1440E"/>
    <w:rsid w:val="00D1569C"/>
    <w:rsid w:val="00D15A1B"/>
    <w:rsid w:val="00D15B2F"/>
    <w:rsid w:val="00D16094"/>
    <w:rsid w:val="00D20FA9"/>
    <w:rsid w:val="00D23F9B"/>
    <w:rsid w:val="00D25CCD"/>
    <w:rsid w:val="00D26E35"/>
    <w:rsid w:val="00D31595"/>
    <w:rsid w:val="00D315FA"/>
    <w:rsid w:val="00D32BDC"/>
    <w:rsid w:val="00D33510"/>
    <w:rsid w:val="00D34D6B"/>
    <w:rsid w:val="00D37F91"/>
    <w:rsid w:val="00D40082"/>
    <w:rsid w:val="00D4135D"/>
    <w:rsid w:val="00D42061"/>
    <w:rsid w:val="00D43A30"/>
    <w:rsid w:val="00D44379"/>
    <w:rsid w:val="00D5019E"/>
    <w:rsid w:val="00D535EC"/>
    <w:rsid w:val="00D53647"/>
    <w:rsid w:val="00D543F2"/>
    <w:rsid w:val="00D549F3"/>
    <w:rsid w:val="00D5533C"/>
    <w:rsid w:val="00D565D6"/>
    <w:rsid w:val="00D56E2B"/>
    <w:rsid w:val="00D57175"/>
    <w:rsid w:val="00D5722C"/>
    <w:rsid w:val="00D635E0"/>
    <w:rsid w:val="00D63E42"/>
    <w:rsid w:val="00D64CBC"/>
    <w:rsid w:val="00D65B7B"/>
    <w:rsid w:val="00D73CB5"/>
    <w:rsid w:val="00D75FA6"/>
    <w:rsid w:val="00D81ED8"/>
    <w:rsid w:val="00D83B41"/>
    <w:rsid w:val="00D87059"/>
    <w:rsid w:val="00D91025"/>
    <w:rsid w:val="00D9429E"/>
    <w:rsid w:val="00D95B31"/>
    <w:rsid w:val="00D95FFE"/>
    <w:rsid w:val="00D97049"/>
    <w:rsid w:val="00D97351"/>
    <w:rsid w:val="00DA3D2D"/>
    <w:rsid w:val="00DA4339"/>
    <w:rsid w:val="00DA4BD7"/>
    <w:rsid w:val="00DA69B8"/>
    <w:rsid w:val="00DA72E1"/>
    <w:rsid w:val="00DB0D61"/>
    <w:rsid w:val="00DB18D4"/>
    <w:rsid w:val="00DB41F1"/>
    <w:rsid w:val="00DB7A8B"/>
    <w:rsid w:val="00DC2445"/>
    <w:rsid w:val="00DC573A"/>
    <w:rsid w:val="00DC5FB0"/>
    <w:rsid w:val="00DD12DB"/>
    <w:rsid w:val="00DD179A"/>
    <w:rsid w:val="00DD5FA3"/>
    <w:rsid w:val="00DD7437"/>
    <w:rsid w:val="00DE191E"/>
    <w:rsid w:val="00DE31FF"/>
    <w:rsid w:val="00DE33E2"/>
    <w:rsid w:val="00DE5750"/>
    <w:rsid w:val="00DE6177"/>
    <w:rsid w:val="00DE68D3"/>
    <w:rsid w:val="00DF2BF4"/>
    <w:rsid w:val="00E009C3"/>
    <w:rsid w:val="00E0412A"/>
    <w:rsid w:val="00E05CCB"/>
    <w:rsid w:val="00E05F29"/>
    <w:rsid w:val="00E12F49"/>
    <w:rsid w:val="00E136CA"/>
    <w:rsid w:val="00E1526D"/>
    <w:rsid w:val="00E17D10"/>
    <w:rsid w:val="00E20896"/>
    <w:rsid w:val="00E24E5A"/>
    <w:rsid w:val="00E32321"/>
    <w:rsid w:val="00E33147"/>
    <w:rsid w:val="00E34AF8"/>
    <w:rsid w:val="00E432AA"/>
    <w:rsid w:val="00E44303"/>
    <w:rsid w:val="00E46494"/>
    <w:rsid w:val="00E4742F"/>
    <w:rsid w:val="00E50E41"/>
    <w:rsid w:val="00E5106F"/>
    <w:rsid w:val="00E52418"/>
    <w:rsid w:val="00E54AEA"/>
    <w:rsid w:val="00E55055"/>
    <w:rsid w:val="00E61627"/>
    <w:rsid w:val="00E626A1"/>
    <w:rsid w:val="00E660ED"/>
    <w:rsid w:val="00E7253F"/>
    <w:rsid w:val="00E741C8"/>
    <w:rsid w:val="00E76003"/>
    <w:rsid w:val="00E7720A"/>
    <w:rsid w:val="00E805EA"/>
    <w:rsid w:val="00E8087D"/>
    <w:rsid w:val="00E83455"/>
    <w:rsid w:val="00E8455C"/>
    <w:rsid w:val="00E90A9E"/>
    <w:rsid w:val="00E936EA"/>
    <w:rsid w:val="00E93702"/>
    <w:rsid w:val="00E94514"/>
    <w:rsid w:val="00E94C5B"/>
    <w:rsid w:val="00EA3C17"/>
    <w:rsid w:val="00EA4F6C"/>
    <w:rsid w:val="00EA5261"/>
    <w:rsid w:val="00EB1536"/>
    <w:rsid w:val="00EB6F57"/>
    <w:rsid w:val="00EC2F0C"/>
    <w:rsid w:val="00EC5D94"/>
    <w:rsid w:val="00EC681E"/>
    <w:rsid w:val="00EC79B5"/>
    <w:rsid w:val="00ED56A0"/>
    <w:rsid w:val="00ED5A36"/>
    <w:rsid w:val="00ED5FDD"/>
    <w:rsid w:val="00ED6155"/>
    <w:rsid w:val="00EE2651"/>
    <w:rsid w:val="00EE3279"/>
    <w:rsid w:val="00EE338E"/>
    <w:rsid w:val="00EE4ACC"/>
    <w:rsid w:val="00EE4AEB"/>
    <w:rsid w:val="00EE5A87"/>
    <w:rsid w:val="00EE5CAD"/>
    <w:rsid w:val="00EE733E"/>
    <w:rsid w:val="00EF6BC9"/>
    <w:rsid w:val="00EF7166"/>
    <w:rsid w:val="00F023D8"/>
    <w:rsid w:val="00F02AD2"/>
    <w:rsid w:val="00F05D14"/>
    <w:rsid w:val="00F06C50"/>
    <w:rsid w:val="00F0751A"/>
    <w:rsid w:val="00F1468D"/>
    <w:rsid w:val="00F15B56"/>
    <w:rsid w:val="00F15D29"/>
    <w:rsid w:val="00F21085"/>
    <w:rsid w:val="00F22797"/>
    <w:rsid w:val="00F234FF"/>
    <w:rsid w:val="00F252E4"/>
    <w:rsid w:val="00F25495"/>
    <w:rsid w:val="00F25A10"/>
    <w:rsid w:val="00F278F1"/>
    <w:rsid w:val="00F33B14"/>
    <w:rsid w:val="00F37C9A"/>
    <w:rsid w:val="00F4042B"/>
    <w:rsid w:val="00F411A3"/>
    <w:rsid w:val="00F4312D"/>
    <w:rsid w:val="00F47D69"/>
    <w:rsid w:val="00F523D8"/>
    <w:rsid w:val="00F559C4"/>
    <w:rsid w:val="00F55B6E"/>
    <w:rsid w:val="00F5677A"/>
    <w:rsid w:val="00F577CE"/>
    <w:rsid w:val="00F623C1"/>
    <w:rsid w:val="00F632E7"/>
    <w:rsid w:val="00F6590E"/>
    <w:rsid w:val="00F71F48"/>
    <w:rsid w:val="00F72D51"/>
    <w:rsid w:val="00F73E08"/>
    <w:rsid w:val="00F77493"/>
    <w:rsid w:val="00F77E44"/>
    <w:rsid w:val="00F80716"/>
    <w:rsid w:val="00F80AB8"/>
    <w:rsid w:val="00F82C09"/>
    <w:rsid w:val="00F82EF3"/>
    <w:rsid w:val="00F8370D"/>
    <w:rsid w:val="00F83BBA"/>
    <w:rsid w:val="00F8538B"/>
    <w:rsid w:val="00F87AF2"/>
    <w:rsid w:val="00F95470"/>
    <w:rsid w:val="00F974B8"/>
    <w:rsid w:val="00FA1F55"/>
    <w:rsid w:val="00FA3B0C"/>
    <w:rsid w:val="00FA42E1"/>
    <w:rsid w:val="00FA4775"/>
    <w:rsid w:val="00FA49E8"/>
    <w:rsid w:val="00FA6F91"/>
    <w:rsid w:val="00FD2AE7"/>
    <w:rsid w:val="00FE0F4F"/>
    <w:rsid w:val="00FE4FA8"/>
    <w:rsid w:val="00FF10E8"/>
    <w:rsid w:val="00FF2C08"/>
    <w:rsid w:val="00FF3BAB"/>
    <w:rsid w:val="00FF4C13"/>
    <w:rsid w:val="00FF5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7EB23"/>
  <w14:defaultImageDpi w14:val="300"/>
  <w15:chartTrackingRefBased/>
  <w15:docId w15:val="{E435C741-042E-45AD-B324-D59D8966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5156"/>
    <w:rPr>
      <w:sz w:val="24"/>
      <w:szCs w:val="24"/>
      <w:lang w:val="en-US" w:eastAsia="en-US"/>
    </w:rPr>
  </w:style>
  <w:style w:type="paragraph" w:styleId="Heading1">
    <w:name w:val="heading 1"/>
    <w:basedOn w:val="Normal"/>
    <w:next w:val="Normal"/>
    <w:qFormat/>
    <w:rsid w:val="006C6DB4"/>
    <w:pPr>
      <w:keepNext/>
      <w:numPr>
        <w:numId w:val="23"/>
      </w:numPr>
      <w:pBdr>
        <w:top w:val="single" w:sz="4" w:space="1" w:color="auto"/>
      </w:pBdr>
      <w:tabs>
        <w:tab w:val="left" w:pos="567"/>
      </w:tabs>
      <w:spacing w:before="240" w:after="120"/>
      <w:ind w:left="0" w:firstLine="0"/>
      <w:outlineLvl w:val="0"/>
    </w:pPr>
    <w:rPr>
      <w:b/>
      <w:kern w:val="28"/>
      <w:sz w:val="28"/>
    </w:rPr>
  </w:style>
  <w:style w:type="paragraph" w:styleId="Heading2">
    <w:name w:val="heading 2"/>
    <w:basedOn w:val="Normal"/>
    <w:next w:val="Normal"/>
    <w:qFormat/>
    <w:rsid w:val="006C6DB4"/>
    <w:pPr>
      <w:keepNext/>
      <w:numPr>
        <w:ilvl w:val="1"/>
        <w:numId w:val="23"/>
      </w:numPr>
      <w:tabs>
        <w:tab w:val="left" w:pos="567"/>
      </w:tabs>
      <w:spacing w:before="240" w:after="60"/>
      <w:ind w:left="0" w:firstLine="0"/>
      <w:outlineLvl w:val="1"/>
    </w:pPr>
    <w:rPr>
      <w:b/>
      <w:i/>
    </w:rPr>
  </w:style>
  <w:style w:type="paragraph" w:styleId="Heading3">
    <w:name w:val="heading 3"/>
    <w:basedOn w:val="Normal"/>
    <w:next w:val="Normal"/>
    <w:qFormat/>
    <w:rsid w:val="006C6DB4"/>
    <w:pPr>
      <w:keepNext/>
      <w:numPr>
        <w:ilvl w:val="2"/>
        <w:numId w:val="23"/>
      </w:numPr>
      <w:spacing w:before="240" w:after="60"/>
      <w:outlineLvl w:val="2"/>
    </w:pPr>
  </w:style>
  <w:style w:type="paragraph" w:styleId="Heading4">
    <w:name w:val="heading 4"/>
    <w:basedOn w:val="Normal"/>
    <w:next w:val="Normal"/>
    <w:qFormat/>
    <w:rsid w:val="006C6DB4"/>
    <w:pPr>
      <w:keepNext/>
      <w:numPr>
        <w:ilvl w:val="3"/>
        <w:numId w:val="23"/>
      </w:numPr>
      <w:spacing w:before="240" w:after="60"/>
      <w:outlineLvl w:val="3"/>
    </w:pPr>
    <w:rPr>
      <w:b/>
      <w:bCs/>
      <w:sz w:val="28"/>
      <w:szCs w:val="28"/>
    </w:rPr>
  </w:style>
  <w:style w:type="paragraph" w:styleId="Heading5">
    <w:name w:val="heading 5"/>
    <w:basedOn w:val="Normal"/>
    <w:next w:val="Normal"/>
    <w:qFormat/>
    <w:rsid w:val="006C6DB4"/>
    <w:pPr>
      <w:numPr>
        <w:ilvl w:val="4"/>
        <w:numId w:val="23"/>
      </w:numPr>
      <w:spacing w:before="240" w:after="60"/>
      <w:outlineLvl w:val="4"/>
    </w:pPr>
    <w:rPr>
      <w:b/>
      <w:bCs/>
      <w:i/>
      <w:iCs/>
      <w:sz w:val="26"/>
      <w:szCs w:val="26"/>
    </w:rPr>
  </w:style>
  <w:style w:type="paragraph" w:styleId="Heading6">
    <w:name w:val="heading 6"/>
    <w:basedOn w:val="Normal"/>
    <w:next w:val="Normal"/>
    <w:qFormat/>
    <w:rsid w:val="006C6DB4"/>
    <w:pPr>
      <w:numPr>
        <w:ilvl w:val="5"/>
        <w:numId w:val="23"/>
      </w:numPr>
      <w:spacing w:before="240" w:after="60"/>
      <w:outlineLvl w:val="5"/>
    </w:pPr>
    <w:rPr>
      <w:b/>
      <w:bCs/>
      <w:sz w:val="22"/>
      <w:szCs w:val="22"/>
    </w:rPr>
  </w:style>
  <w:style w:type="paragraph" w:styleId="Heading7">
    <w:name w:val="heading 7"/>
    <w:basedOn w:val="Normal"/>
    <w:next w:val="Normal"/>
    <w:qFormat/>
    <w:rsid w:val="006C6DB4"/>
    <w:pPr>
      <w:numPr>
        <w:ilvl w:val="6"/>
        <w:numId w:val="23"/>
      </w:numPr>
      <w:spacing w:before="240" w:after="60"/>
      <w:outlineLvl w:val="6"/>
    </w:pPr>
  </w:style>
  <w:style w:type="paragraph" w:styleId="Heading8">
    <w:name w:val="heading 8"/>
    <w:basedOn w:val="Normal"/>
    <w:next w:val="Normal"/>
    <w:qFormat/>
    <w:rsid w:val="006C6DB4"/>
    <w:pPr>
      <w:numPr>
        <w:ilvl w:val="7"/>
        <w:numId w:val="23"/>
      </w:numPr>
      <w:spacing w:before="240" w:after="60"/>
      <w:outlineLvl w:val="7"/>
    </w:pPr>
    <w:rPr>
      <w:i/>
      <w:iCs/>
    </w:rPr>
  </w:style>
  <w:style w:type="paragraph" w:styleId="Heading9">
    <w:name w:val="heading 9"/>
    <w:basedOn w:val="Normal"/>
    <w:next w:val="Normal"/>
    <w:qFormat/>
    <w:rsid w:val="006C6DB4"/>
    <w:pPr>
      <w:numPr>
        <w:ilvl w:val="8"/>
        <w:numId w:val="23"/>
      </w:numPr>
      <w:spacing w:before="240" w:after="60"/>
      <w:outlineLvl w:val="8"/>
    </w:pPr>
    <w:rPr>
      <w:rFonts w:ascii="Arial" w:hAnsi="Arial" w:cs="Arial"/>
      <w:sz w:val="22"/>
      <w:szCs w:val="22"/>
    </w:rPr>
  </w:style>
  <w:style w:type="character" w:default="1" w:styleId="DefaultParagraphFont">
    <w:name w:val="Default Paragraph Font"/>
    <w:semiHidden/>
    <w:rsid w:val="006C6DB4"/>
  </w:style>
  <w:style w:type="table" w:default="1" w:styleId="TableNormal">
    <w:name w:val="Normal Table"/>
    <w:semiHidden/>
    <w:rsid w:val="00DA4339"/>
    <w:tblPr>
      <w:tblInd w:w="0" w:type="dxa"/>
      <w:tblCellMar>
        <w:top w:w="0" w:type="dxa"/>
        <w:left w:w="108" w:type="dxa"/>
        <w:bottom w:w="0" w:type="dxa"/>
        <w:right w:w="108" w:type="dxa"/>
      </w:tblCellMar>
    </w:tblPr>
  </w:style>
  <w:style w:type="numbering" w:default="1" w:styleId="NoList">
    <w:name w:val="No List"/>
    <w:semiHidden/>
    <w:rsid w:val="006C6DB4"/>
  </w:style>
  <w:style w:type="paragraph" w:styleId="Header">
    <w:name w:val="header"/>
    <w:basedOn w:val="Normal"/>
    <w:rsid w:val="006C6DB4"/>
    <w:pPr>
      <w:tabs>
        <w:tab w:val="center" w:pos="4153"/>
        <w:tab w:val="right" w:pos="8306"/>
      </w:tabs>
    </w:pPr>
    <w:rPr>
      <w:rFonts w:ascii="Perpetua" w:hAnsi="Perpetua"/>
    </w:rPr>
  </w:style>
  <w:style w:type="paragraph" w:styleId="Footer">
    <w:name w:val="footer"/>
    <w:basedOn w:val="Normal"/>
    <w:rsid w:val="006C6DB4"/>
    <w:pPr>
      <w:tabs>
        <w:tab w:val="center" w:pos="4153"/>
        <w:tab w:val="right" w:pos="8306"/>
      </w:tabs>
      <w:jc w:val="center"/>
    </w:pPr>
    <w:rPr>
      <w:rFonts w:ascii="Helvetica" w:hAnsi="Helvetica"/>
      <w:spacing w:val="30"/>
      <w:sz w:val="12"/>
    </w:rPr>
  </w:style>
  <w:style w:type="paragraph" w:styleId="Caption">
    <w:name w:val="caption"/>
    <w:basedOn w:val="Normal"/>
    <w:next w:val="Normal"/>
    <w:qFormat/>
    <w:rsid w:val="006C6DB4"/>
    <w:pPr>
      <w:spacing w:before="120" w:after="120"/>
    </w:pPr>
    <w:rPr>
      <w:rFonts w:ascii="Perpetua" w:hAnsi="Perpetua"/>
      <w:b/>
    </w:rPr>
  </w:style>
  <w:style w:type="paragraph" w:customStyle="1" w:styleId="Address">
    <w:name w:val="Address"/>
    <w:basedOn w:val="Caption"/>
    <w:rsid w:val="006C6DB4"/>
    <w:pPr>
      <w:spacing w:before="0" w:after="0"/>
    </w:pPr>
    <w:rPr>
      <w:rFonts w:ascii="Helvetica" w:hAnsi="Helvetica"/>
      <w:b w:val="0"/>
      <w:sz w:val="12"/>
    </w:rPr>
  </w:style>
  <w:style w:type="character" w:styleId="PageNumber">
    <w:name w:val="page number"/>
    <w:basedOn w:val="DefaultParagraphFont"/>
    <w:rsid w:val="006C6DB4"/>
  </w:style>
  <w:style w:type="paragraph" w:styleId="Title">
    <w:name w:val="Title"/>
    <w:basedOn w:val="Normal"/>
    <w:next w:val="Normal"/>
    <w:qFormat/>
    <w:rsid w:val="006C6DB4"/>
    <w:pPr>
      <w:spacing w:before="240" w:after="60"/>
      <w:jc w:val="center"/>
      <w:outlineLvl w:val="0"/>
    </w:pPr>
    <w:rPr>
      <w:b/>
      <w:kern w:val="28"/>
      <w:sz w:val="36"/>
    </w:rPr>
  </w:style>
  <w:style w:type="paragraph" w:customStyle="1" w:styleId="Bulleted">
    <w:name w:val="Bulleted"/>
    <w:basedOn w:val="Normal"/>
    <w:rsid w:val="006C6DB4"/>
    <w:pPr>
      <w:numPr>
        <w:numId w:val="4"/>
      </w:numPr>
      <w:tabs>
        <w:tab w:val="left" w:pos="567"/>
      </w:tabs>
      <w:ind w:left="570" w:hanging="400"/>
    </w:pPr>
  </w:style>
  <w:style w:type="paragraph" w:customStyle="1" w:styleId="Numbered">
    <w:name w:val="Numbered"/>
    <w:basedOn w:val="Normal"/>
    <w:rsid w:val="006C6DB4"/>
    <w:pPr>
      <w:numPr>
        <w:numId w:val="20"/>
      </w:numPr>
      <w:tabs>
        <w:tab w:val="clear" w:pos="720"/>
        <w:tab w:val="num" w:pos="540"/>
      </w:tabs>
      <w:ind w:left="540"/>
    </w:pPr>
  </w:style>
  <w:style w:type="paragraph" w:styleId="Date">
    <w:name w:val="Date"/>
    <w:basedOn w:val="Normal"/>
    <w:next w:val="Normal"/>
    <w:rsid w:val="006C6DB4"/>
    <w:rPr>
      <w:rFonts w:ascii="Perpetua" w:hAnsi="Perpetua"/>
    </w:rPr>
  </w:style>
  <w:style w:type="character" w:styleId="FootnoteReference">
    <w:name w:val="footnote reference"/>
    <w:semiHidden/>
    <w:rsid w:val="006C6DB4"/>
    <w:rPr>
      <w:vertAlign w:val="superscript"/>
    </w:rPr>
  </w:style>
  <w:style w:type="paragraph" w:styleId="FootnoteText">
    <w:name w:val="footnote text"/>
    <w:basedOn w:val="Normal"/>
    <w:semiHidden/>
    <w:rsid w:val="006C6DB4"/>
    <w:rPr>
      <w:rFonts w:ascii="Perpetua" w:hAnsi="Perpetua"/>
      <w:sz w:val="20"/>
    </w:rPr>
  </w:style>
  <w:style w:type="table" w:styleId="TableGrid">
    <w:name w:val="Table Grid"/>
    <w:basedOn w:val="TableNormal"/>
    <w:rsid w:val="006C6DB4"/>
    <w:pPr>
      <w:jc w:val="both"/>
    </w:pPr>
    <w:rPr>
      <w:rFonts w:ascii="TheSans B5 Plain" w:hAnsi="TheSans B5 Pl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6C6DB4"/>
    <w:pPr>
      <w:spacing w:after="120"/>
    </w:pPr>
    <w:rPr>
      <w:sz w:val="16"/>
      <w:szCs w:val="16"/>
    </w:rPr>
  </w:style>
  <w:style w:type="paragraph" w:customStyle="1" w:styleId="StyleHeading4Left15cm">
    <w:name w:val="Style Heading 4 + Left:  1.5 cm"/>
    <w:basedOn w:val="Normal"/>
    <w:rsid w:val="006C6DB4"/>
    <w:pPr>
      <w:numPr>
        <w:ilvl w:val="3"/>
        <w:numId w:val="1"/>
      </w:numPr>
      <w:tabs>
        <w:tab w:val="num" w:pos="360"/>
      </w:tabs>
    </w:pPr>
  </w:style>
  <w:style w:type="paragraph" w:styleId="List">
    <w:name w:val="List"/>
    <w:basedOn w:val="Normal"/>
    <w:rsid w:val="006C6DB4"/>
  </w:style>
  <w:style w:type="paragraph" w:styleId="List2">
    <w:name w:val="List 2"/>
    <w:basedOn w:val="Normal"/>
    <w:rsid w:val="006C6DB4"/>
    <w:pPr>
      <w:ind w:left="566" w:hanging="283"/>
    </w:pPr>
  </w:style>
  <w:style w:type="paragraph" w:customStyle="1" w:styleId="UoMSchoolDeptTitle">
    <w:name w:val="UoMSchoolDeptTitle"/>
    <w:basedOn w:val="Normal"/>
    <w:rsid w:val="006C6DB4"/>
    <w:pPr>
      <w:tabs>
        <w:tab w:val="left" w:pos="7200"/>
      </w:tabs>
      <w:ind w:left="6838"/>
    </w:pPr>
    <w:rPr>
      <w:color w:val="808080"/>
      <w:sz w:val="18"/>
      <w:szCs w:val="18"/>
    </w:rPr>
  </w:style>
  <w:style w:type="paragraph" w:customStyle="1" w:styleId="UoMSenderAdd">
    <w:name w:val="UoMSenderAdd"/>
    <w:next w:val="Normal"/>
    <w:rsid w:val="006C6DB4"/>
    <w:pPr>
      <w:ind w:left="6838"/>
    </w:pPr>
    <w:rPr>
      <w:rFonts w:ascii="TheSans Plain" w:hAnsi="TheSans Plain"/>
      <w:i/>
      <w:color w:val="808080"/>
      <w:sz w:val="18"/>
      <w:szCs w:val="18"/>
      <w:lang w:eastAsia="en-US"/>
    </w:rPr>
  </w:style>
  <w:style w:type="paragraph" w:customStyle="1" w:styleId="FaxHeader">
    <w:name w:val="FaxHeader"/>
    <w:rsid w:val="006C6DB4"/>
    <w:pPr>
      <w:tabs>
        <w:tab w:val="left" w:pos="1440"/>
      </w:tabs>
      <w:spacing w:after="240"/>
    </w:pPr>
    <w:rPr>
      <w:rFonts w:ascii="TheSans B5 Plain" w:hAnsi="TheSans B5 Plain"/>
      <w:sz w:val="36"/>
      <w:szCs w:val="18"/>
      <w:lang w:val="en-US" w:eastAsia="en-US"/>
    </w:rPr>
  </w:style>
  <w:style w:type="paragraph" w:customStyle="1" w:styleId="FaxAddresseeChar">
    <w:name w:val="FaxAddressee Char"/>
    <w:rsid w:val="002C1B99"/>
    <w:pPr>
      <w:tabs>
        <w:tab w:val="left" w:pos="1440"/>
      </w:tabs>
      <w:spacing w:after="180"/>
    </w:pPr>
    <w:rPr>
      <w:rFonts w:ascii="TheSans B5 Plain" w:hAnsi="TheSans B5 Plain"/>
      <w:sz w:val="22"/>
      <w:szCs w:val="18"/>
      <w:lang w:val="en-US" w:eastAsia="en-US"/>
    </w:rPr>
  </w:style>
  <w:style w:type="character" w:customStyle="1" w:styleId="FaxAddresseeCharChar">
    <w:name w:val="FaxAddressee Char Char"/>
    <w:rsid w:val="002C1B99"/>
    <w:rPr>
      <w:rFonts w:ascii="TheSans B5 Plain" w:hAnsi="TheSans B5 Plain"/>
      <w:sz w:val="22"/>
      <w:szCs w:val="18"/>
      <w:lang w:val="en-US" w:eastAsia="en-US" w:bidi="ar-SA"/>
    </w:rPr>
  </w:style>
  <w:style w:type="paragraph" w:customStyle="1" w:styleId="FaxDistribution">
    <w:name w:val="FaxDistribution"/>
    <w:rsid w:val="006C6DB4"/>
    <w:rPr>
      <w:rFonts w:ascii="TheSans B5 Plain" w:hAnsi="TheSans B5 Plain"/>
      <w:sz w:val="22"/>
      <w:szCs w:val="18"/>
      <w:lang w:val="en-US" w:eastAsia="en-US"/>
    </w:rPr>
  </w:style>
  <w:style w:type="paragraph" w:customStyle="1" w:styleId="MemoHeader">
    <w:name w:val="MemoHeader"/>
    <w:rsid w:val="006C6DB4"/>
    <w:pPr>
      <w:tabs>
        <w:tab w:val="left" w:pos="1440"/>
      </w:tabs>
      <w:spacing w:after="240"/>
    </w:pPr>
    <w:rPr>
      <w:rFonts w:ascii="TheSans B5 Plain" w:hAnsi="TheSans B5 Plain"/>
      <w:sz w:val="36"/>
      <w:szCs w:val="18"/>
      <w:lang w:val="en-US" w:eastAsia="en-US"/>
    </w:rPr>
  </w:style>
  <w:style w:type="paragraph" w:customStyle="1" w:styleId="MemoAddresseeChar">
    <w:name w:val="MemoAddressee Char"/>
    <w:rsid w:val="002C1B99"/>
    <w:pPr>
      <w:tabs>
        <w:tab w:val="left" w:pos="1440"/>
      </w:tabs>
      <w:spacing w:before="180" w:after="180"/>
    </w:pPr>
    <w:rPr>
      <w:rFonts w:ascii="TheSans B5 Plain" w:hAnsi="TheSans B5 Plain"/>
      <w:sz w:val="22"/>
      <w:szCs w:val="18"/>
      <w:lang w:val="en-US" w:eastAsia="en-US"/>
    </w:rPr>
  </w:style>
  <w:style w:type="character" w:customStyle="1" w:styleId="MemoAddresseeCharChar">
    <w:name w:val="MemoAddressee Char Char"/>
    <w:rsid w:val="002C1B99"/>
    <w:rPr>
      <w:rFonts w:ascii="TheSans B5 Plain" w:hAnsi="TheSans B5 Plain"/>
      <w:sz w:val="22"/>
      <w:szCs w:val="18"/>
      <w:lang w:val="en-US" w:eastAsia="en-US" w:bidi="ar-SA"/>
    </w:rPr>
  </w:style>
  <w:style w:type="paragraph" w:customStyle="1" w:styleId="MemoSubject">
    <w:name w:val="MemoSubject"/>
    <w:rsid w:val="006C6DB4"/>
    <w:pPr>
      <w:spacing w:before="600" w:after="360"/>
    </w:pPr>
    <w:rPr>
      <w:rFonts w:ascii="TheSans B5 Plain" w:hAnsi="TheSans B5 Plain"/>
      <w:sz w:val="22"/>
      <w:szCs w:val="18"/>
      <w:lang w:val="en-US" w:eastAsia="en-US"/>
    </w:rPr>
  </w:style>
  <w:style w:type="paragraph" w:customStyle="1" w:styleId="MemoDistribution">
    <w:name w:val="MemoDistribution"/>
    <w:basedOn w:val="MemoAddressee"/>
    <w:rsid w:val="006C6DB4"/>
    <w:pPr>
      <w:spacing w:before="0" w:after="0"/>
    </w:pPr>
  </w:style>
  <w:style w:type="paragraph" w:customStyle="1" w:styleId="TransitionalDescriptor">
    <w:name w:val="TransitionalDescriptor"/>
    <w:basedOn w:val="Normal"/>
    <w:rsid w:val="006C6DB4"/>
    <w:rPr>
      <w:sz w:val="15"/>
      <w:szCs w:val="18"/>
    </w:rPr>
  </w:style>
  <w:style w:type="character" w:styleId="Hyperlink">
    <w:name w:val="Hyperlink"/>
    <w:rsid w:val="006C6DB4"/>
    <w:rPr>
      <w:color w:val="0000FF"/>
      <w:u w:val="single"/>
    </w:rPr>
  </w:style>
  <w:style w:type="paragraph" w:customStyle="1" w:styleId="Formal1">
    <w:name w:val="Formal1"/>
    <w:basedOn w:val="Normal"/>
    <w:rsid w:val="00B06048"/>
    <w:pPr>
      <w:spacing w:before="60" w:after="60"/>
    </w:pPr>
  </w:style>
  <w:style w:type="paragraph" w:styleId="BodyText">
    <w:name w:val="Body Text"/>
    <w:basedOn w:val="Normal"/>
    <w:rsid w:val="00B06048"/>
    <w:pPr>
      <w:widowControl w:val="0"/>
      <w:tabs>
        <w:tab w:val="left" w:pos="-720"/>
      </w:tabs>
      <w:suppressAutoHyphens/>
    </w:pPr>
    <w:rPr>
      <w:snapToGrid w:val="0"/>
    </w:rPr>
  </w:style>
  <w:style w:type="paragraph" w:styleId="Subtitle">
    <w:name w:val="Subtitle"/>
    <w:basedOn w:val="Normal"/>
    <w:qFormat/>
    <w:rsid w:val="006C6DB4"/>
    <w:pPr>
      <w:jc w:val="center"/>
      <w:outlineLvl w:val="1"/>
    </w:pPr>
    <w:rPr>
      <w:rFonts w:cs="Arial"/>
      <w:i/>
      <w:sz w:val="32"/>
      <w:szCs w:val="28"/>
    </w:rPr>
  </w:style>
  <w:style w:type="paragraph" w:customStyle="1" w:styleId="FaxAddressee">
    <w:name w:val="FaxAddressee"/>
    <w:rsid w:val="006C6DB4"/>
    <w:pPr>
      <w:tabs>
        <w:tab w:val="left" w:pos="1440"/>
      </w:tabs>
      <w:spacing w:after="180"/>
    </w:pPr>
    <w:rPr>
      <w:rFonts w:ascii="TheSans B5 Plain" w:hAnsi="TheSans B5 Plain"/>
      <w:sz w:val="22"/>
      <w:szCs w:val="18"/>
      <w:lang w:val="en-US" w:eastAsia="en-US"/>
    </w:rPr>
  </w:style>
  <w:style w:type="paragraph" w:customStyle="1" w:styleId="MemoAddressee">
    <w:name w:val="MemoAddressee"/>
    <w:rsid w:val="006C6DB4"/>
    <w:pPr>
      <w:tabs>
        <w:tab w:val="left" w:pos="1440"/>
      </w:tabs>
      <w:spacing w:before="180" w:after="180"/>
    </w:pPr>
    <w:rPr>
      <w:rFonts w:ascii="TheSans B5 Plain" w:hAnsi="TheSans B5 Plain"/>
      <w:sz w:val="22"/>
      <w:szCs w:val="18"/>
      <w:lang w:val="en-US" w:eastAsia="en-US"/>
    </w:rPr>
  </w:style>
  <w:style w:type="paragraph" w:styleId="BalloonText">
    <w:name w:val="Balloon Text"/>
    <w:basedOn w:val="Normal"/>
    <w:semiHidden/>
    <w:rsid w:val="00BE3E02"/>
    <w:rPr>
      <w:rFonts w:ascii="Tahoma" w:hAnsi="Tahoma" w:cs="Tahoma"/>
      <w:sz w:val="16"/>
      <w:szCs w:val="16"/>
    </w:rPr>
  </w:style>
  <w:style w:type="numbering" w:customStyle="1" w:styleId="Style1">
    <w:name w:val="Style1"/>
    <w:basedOn w:val="NoList"/>
    <w:rsid w:val="005F6554"/>
    <w:pPr>
      <w:numPr>
        <w:numId w:val="6"/>
      </w:numPr>
    </w:pPr>
  </w:style>
  <w:style w:type="paragraph" w:styleId="DocumentMap">
    <w:name w:val="Document Map"/>
    <w:basedOn w:val="Normal"/>
    <w:semiHidden/>
    <w:rsid w:val="00F05D14"/>
    <w:pPr>
      <w:shd w:val="clear" w:color="auto" w:fill="000080"/>
    </w:pPr>
    <w:rPr>
      <w:rFonts w:ascii="Tahoma" w:hAnsi="Tahoma" w:cs="Tahoma"/>
      <w:sz w:val="20"/>
    </w:rPr>
  </w:style>
  <w:style w:type="paragraph" w:customStyle="1" w:styleId="Author">
    <w:name w:val="Author"/>
    <w:basedOn w:val="Subtitle"/>
    <w:rsid w:val="006C6DB4"/>
    <w:rPr>
      <w:sz w:val="28"/>
    </w:rPr>
  </w:style>
  <w:style w:type="paragraph" w:customStyle="1" w:styleId="ContentsTitle">
    <w:name w:val="ContentsTitle"/>
    <w:basedOn w:val="Author"/>
    <w:rsid w:val="006C6DB4"/>
    <w:pPr>
      <w:spacing w:after="480"/>
    </w:pPr>
  </w:style>
  <w:style w:type="paragraph" w:customStyle="1" w:styleId="HeaderProtectiveMarking">
    <w:name w:val="HeaderProtectiveMarking"/>
    <w:basedOn w:val="Header"/>
    <w:rsid w:val="006C6DB4"/>
    <w:rPr>
      <w:rFonts w:ascii="TheSans B7 Bold" w:hAnsi="TheSans B7 Bold"/>
      <w:sz w:val="18"/>
    </w:rPr>
  </w:style>
  <w:style w:type="paragraph" w:customStyle="1" w:styleId="HeaderTitle">
    <w:name w:val="HeaderTitle"/>
    <w:basedOn w:val="Header"/>
    <w:rsid w:val="006C6DB4"/>
    <w:pPr>
      <w:jc w:val="right"/>
    </w:pPr>
    <w:rPr>
      <w:rFonts w:ascii="TheSans B4 SemiLight" w:hAnsi="TheSans B4 SemiLight"/>
      <w:i/>
      <w:sz w:val="18"/>
    </w:rPr>
  </w:style>
  <w:style w:type="paragraph" w:styleId="ListBullet">
    <w:name w:val="List Bullet"/>
    <w:basedOn w:val="Normal"/>
    <w:autoRedefine/>
    <w:rsid w:val="006C6DB4"/>
    <w:pPr>
      <w:numPr>
        <w:numId w:val="9"/>
      </w:numPr>
      <w:tabs>
        <w:tab w:val="num" w:pos="1134"/>
      </w:tabs>
      <w:ind w:left="1134" w:hanging="1134"/>
    </w:pPr>
  </w:style>
  <w:style w:type="paragraph" w:styleId="ListNumber">
    <w:name w:val="List Number"/>
    <w:basedOn w:val="Normal"/>
    <w:rsid w:val="006C6DB4"/>
    <w:pPr>
      <w:numPr>
        <w:numId w:val="14"/>
      </w:numPr>
      <w:tabs>
        <w:tab w:val="num" w:pos="1134"/>
      </w:tabs>
      <w:ind w:left="1134" w:hanging="1134"/>
    </w:pPr>
  </w:style>
  <w:style w:type="paragraph" w:customStyle="1" w:styleId="MainPageAddress">
    <w:name w:val="MainPageAddress"/>
    <w:basedOn w:val="Author"/>
    <w:rsid w:val="006C6DB4"/>
    <w:pPr>
      <w:jc w:val="left"/>
    </w:pPr>
    <w:rPr>
      <w:sz w:val="18"/>
    </w:rPr>
  </w:style>
  <w:style w:type="paragraph" w:styleId="NormalIndent">
    <w:name w:val="Normal Indent"/>
    <w:basedOn w:val="Normal"/>
    <w:rsid w:val="006C6DB4"/>
    <w:pPr>
      <w:numPr>
        <w:ilvl w:val="3"/>
        <w:numId w:val="28"/>
      </w:numPr>
      <w:tabs>
        <w:tab w:val="clear" w:pos="1134"/>
        <w:tab w:val="num" w:pos="360"/>
      </w:tabs>
      <w:ind w:left="0"/>
    </w:pPr>
    <w:rPr>
      <w:sz w:val="22"/>
    </w:rPr>
  </w:style>
  <w:style w:type="paragraph" w:customStyle="1" w:styleId="ProtectiveMarking">
    <w:name w:val="ProtectiveMarking"/>
    <w:basedOn w:val="Author"/>
    <w:rsid w:val="006C6DB4"/>
    <w:pPr>
      <w:jc w:val="right"/>
    </w:pPr>
    <w:rPr>
      <w:rFonts w:ascii="TheSans B7 Bold" w:hAnsi="TheSans B7 Bold"/>
      <w:caps/>
      <w:szCs w:val="32"/>
    </w:rPr>
  </w:style>
  <w:style w:type="paragraph" w:styleId="TOC1">
    <w:name w:val="toc 1"/>
    <w:basedOn w:val="Normal"/>
    <w:next w:val="Normal"/>
    <w:autoRedefine/>
    <w:semiHidden/>
    <w:rsid w:val="006C6DB4"/>
    <w:rPr>
      <w:rFonts w:ascii="TheSans B7 Bold" w:hAnsi="TheSans B7 Bold"/>
    </w:rPr>
  </w:style>
  <w:style w:type="paragraph" w:styleId="TOC2">
    <w:name w:val="toc 2"/>
    <w:basedOn w:val="TOC1"/>
    <w:next w:val="Normal"/>
    <w:autoRedefine/>
    <w:semiHidden/>
    <w:rsid w:val="006C6DB4"/>
    <w:pPr>
      <w:tabs>
        <w:tab w:val="left" w:pos="900"/>
        <w:tab w:val="right" w:leader="dot" w:pos="9962"/>
      </w:tabs>
    </w:pPr>
    <w:rPr>
      <w:rFonts w:ascii="TheSans B5 Plain" w:hAnsi="TheSans B5 Plain"/>
      <w:i/>
    </w:rPr>
  </w:style>
  <w:style w:type="paragraph" w:styleId="TOC3">
    <w:name w:val="toc 3"/>
    <w:basedOn w:val="TOC2"/>
    <w:next w:val="Normal"/>
    <w:autoRedefine/>
    <w:semiHidden/>
    <w:rsid w:val="006C6DB4"/>
    <w:pPr>
      <w:tabs>
        <w:tab w:val="clear" w:pos="900"/>
        <w:tab w:val="left" w:pos="1080"/>
      </w:tabs>
    </w:pPr>
    <w:rPr>
      <w:rFonts w:ascii="TheSans B4 SemiLight" w:hAnsi="TheSans B4 SemiLight"/>
    </w:rPr>
  </w:style>
  <w:style w:type="paragraph" w:customStyle="1" w:styleId="VersionDate">
    <w:name w:val="VersionDate"/>
    <w:basedOn w:val="Author"/>
    <w:rsid w:val="006C6DB4"/>
    <w:pPr>
      <w:jc w:val="right"/>
    </w:pPr>
    <w:rPr>
      <w:i w:val="0"/>
    </w:rPr>
  </w:style>
  <w:style w:type="paragraph" w:customStyle="1" w:styleId="UomSender">
    <w:name w:val="UomSender"/>
    <w:basedOn w:val="Normal"/>
    <w:rsid w:val="009D0CE0"/>
    <w:pPr>
      <w:suppressAutoHyphens/>
    </w:pPr>
    <w:rPr>
      <w:rFonts w:ascii="TheSans B5 Plain" w:hAnsi="TheSans B5 Plain"/>
      <w:sz w:val="22"/>
      <w:szCs w:val="20"/>
      <w:lang w:eastAsia="en-GB"/>
    </w:rPr>
  </w:style>
  <w:style w:type="paragraph" w:customStyle="1" w:styleId="UoMAddresseeTitle">
    <w:name w:val="UoMAddresseeTitle"/>
    <w:next w:val="Normal"/>
    <w:rsid w:val="009D0CE0"/>
    <w:pPr>
      <w:suppressAutoHyphens/>
    </w:pPr>
    <w:rPr>
      <w:rFonts w:ascii="TheSans B5 Plain" w:hAnsi="TheSans B5 Plain"/>
      <w:sz w:val="22"/>
      <w:lang w:val="en-US" w:eastAsia="zh-CN"/>
    </w:rPr>
  </w:style>
  <w:style w:type="paragraph" w:customStyle="1" w:styleId="UoMPersonal">
    <w:name w:val="UoMPersonal"/>
    <w:basedOn w:val="Normal"/>
    <w:rsid w:val="009D0CE0"/>
    <w:pPr>
      <w:suppressAutoHyphens/>
    </w:pPr>
    <w:rPr>
      <w:rFonts w:ascii="TheSans B7 Bold" w:hAnsi="TheSans B7 Bold"/>
      <w:sz w:val="18"/>
      <w:szCs w:val="20"/>
      <w:lang w:eastAsia="en-GB"/>
    </w:rPr>
  </w:style>
  <w:style w:type="paragraph" w:styleId="NormalWeb">
    <w:name w:val="Normal (Web)"/>
    <w:basedOn w:val="Normal"/>
    <w:uiPriority w:val="99"/>
    <w:unhideWhenUsed/>
    <w:rsid w:val="00F33B14"/>
    <w:pPr>
      <w:spacing w:before="100" w:beforeAutospacing="1" w:after="100" w:afterAutospacing="1"/>
    </w:pPr>
    <w:rPr>
      <w:lang w:val="en-GB" w:eastAsia="en-GB"/>
    </w:rPr>
  </w:style>
  <w:style w:type="character" w:customStyle="1" w:styleId="apple-tab-span">
    <w:name w:val="apple-tab-span"/>
    <w:rsid w:val="00F33B14"/>
  </w:style>
  <w:style w:type="character" w:styleId="UnresolvedMention">
    <w:name w:val="Unresolved Mention"/>
    <w:basedOn w:val="DefaultParagraphFont"/>
    <w:uiPriority w:val="99"/>
    <w:semiHidden/>
    <w:unhideWhenUsed/>
    <w:rsid w:val="00DE3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3704">
      <w:bodyDiv w:val="1"/>
      <w:marLeft w:val="0"/>
      <w:marRight w:val="0"/>
      <w:marTop w:val="0"/>
      <w:marBottom w:val="0"/>
      <w:divBdr>
        <w:top w:val="none" w:sz="0" w:space="0" w:color="auto"/>
        <w:left w:val="none" w:sz="0" w:space="0" w:color="auto"/>
        <w:bottom w:val="none" w:sz="0" w:space="0" w:color="auto"/>
        <w:right w:val="none" w:sz="0" w:space="0" w:color="auto"/>
      </w:divBdr>
    </w:div>
    <w:div w:id="1317105162">
      <w:bodyDiv w:val="1"/>
      <w:marLeft w:val="0"/>
      <w:marRight w:val="0"/>
      <w:marTop w:val="0"/>
      <w:marBottom w:val="0"/>
      <w:divBdr>
        <w:top w:val="none" w:sz="0" w:space="0" w:color="auto"/>
        <w:left w:val="none" w:sz="0" w:space="0" w:color="auto"/>
        <w:bottom w:val="none" w:sz="0" w:space="0" w:color="auto"/>
        <w:right w:val="none" w:sz="0" w:space="0" w:color="auto"/>
      </w:divBdr>
    </w:div>
    <w:div w:id="13326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omosb.github.io"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P:\WordTemplates\M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42F7519028349438E3B06A567E252BC" ma:contentTypeVersion="13" ma:contentTypeDescription="Create a new document." ma:contentTypeScope="" ma:versionID="90b8fa24382b009278da7278b835a339">
  <xsd:schema xmlns:xsd="http://www.w3.org/2001/XMLSchema" xmlns:xs="http://www.w3.org/2001/XMLSchema" xmlns:p="http://schemas.microsoft.com/office/2006/metadata/properties" xmlns:ns3="b53a44ce-099c-468e-abbe-a408762995f9" xmlns:ns4="68902309-7af8-4043-b1bc-7bbfb842621f" targetNamespace="http://schemas.microsoft.com/office/2006/metadata/properties" ma:root="true" ma:fieldsID="b9da72847ce2a017115e0ea00ab6cc7b" ns3:_="" ns4:_="">
    <xsd:import namespace="b53a44ce-099c-468e-abbe-a408762995f9"/>
    <xsd:import namespace="68902309-7af8-4043-b1bc-7bbfb84262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a44ce-099c-468e-abbe-a40876299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902309-7af8-4043-b1bc-7bbfb84262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A8E5C6-C4D7-4E44-BF34-3EBAE7BDA08A}">
  <ds:schemaRefs>
    <ds:schemaRef ds:uri="http://schemas.microsoft.com/sharepoint/v3/contenttype/forms"/>
  </ds:schemaRefs>
</ds:datastoreItem>
</file>

<file path=customXml/itemProps2.xml><?xml version="1.0" encoding="utf-8"?>
<ds:datastoreItem xmlns:ds="http://schemas.openxmlformats.org/officeDocument/2006/customXml" ds:itemID="{AF88F6E2-78FD-4052-8377-C31524592AC6}">
  <ds:schemaRefs>
    <ds:schemaRef ds:uri="http://schemas.openxmlformats.org/officeDocument/2006/bibliography"/>
  </ds:schemaRefs>
</ds:datastoreItem>
</file>

<file path=customXml/itemProps3.xml><?xml version="1.0" encoding="utf-8"?>
<ds:datastoreItem xmlns:ds="http://schemas.openxmlformats.org/officeDocument/2006/customXml" ds:itemID="{CFD9D2EA-A0C7-4F26-848B-047589EF2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a44ce-099c-468e-abbe-a408762995f9"/>
    <ds:schemaRef ds:uri="68902309-7af8-4043-b1bc-7bbfb8426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8E2553-CB40-4B37-9863-8280BC1B64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MC.dot</Template>
  <TotalTime>0</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MC Headed Paper</vt:lpstr>
    </vt:vector>
  </TitlesOfParts>
  <Company>University of Manchester</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 Headed Paper</dc:title>
  <dc:subject/>
  <dc:creator>Zoltan Taracsak</dc:creator>
  <cp:keywords/>
  <cp:lastModifiedBy>Boglarka Csomos</cp:lastModifiedBy>
  <cp:revision>2</cp:revision>
  <cp:lastPrinted>2020-09-30T18:52:00Z</cp:lastPrinted>
  <dcterms:created xsi:type="dcterms:W3CDTF">2022-06-06T12:08:00Z</dcterms:created>
  <dcterms:modified xsi:type="dcterms:W3CDTF">2022-06-06T12:08:00Z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0x010100542F7519028349438E3B06A567E252BC</vt:lpwstr>
  </property>
</Properties>
</file>